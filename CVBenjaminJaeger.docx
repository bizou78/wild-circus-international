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>
    <v:background id="_x0000_s1025" o:bwmode="white" fillcolor="#f2f2f2">
      <v:fill r:id="rId4" o:title="Tablero de damas grande" type="pattern"/>
    </v:background>
  </w:background>
  <w:body>
    <w:p w:rsidR="00A70072" w:rsidRDefault="001F0D58" w:rsidP="00623848">
      <w:pPr>
        <w:ind w:left="-1418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A56D38A" wp14:editId="4FFE3BB6">
                <wp:simplePos x="0" y="0"/>
                <wp:positionH relativeFrom="column">
                  <wp:posOffset>2419350</wp:posOffset>
                </wp:positionH>
                <wp:positionV relativeFrom="paragraph">
                  <wp:posOffset>-219075</wp:posOffset>
                </wp:positionV>
                <wp:extent cx="4467225" cy="1476375"/>
                <wp:effectExtent l="57150" t="19050" r="85725" b="1047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7225" cy="1476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0001" w:rsidRPr="00650001" w:rsidRDefault="00650001" w:rsidP="00650001">
                            <w:pPr>
                              <w:jc w:val="both"/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r w:rsidRPr="00650001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Après 2 ans d’expériences dans le développement informatique, je souhaite aujourd’hui me spécialiser dans le web développement afin d’assouvir mon besoin de création et de raisonnement logique.</w:t>
                            </w:r>
                          </w:p>
                          <w:p w:rsidR="001F0D58" w:rsidRDefault="001F0D58" w:rsidP="00BB33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56D38A" id="Rectangle 33" o:spid="_x0000_s1026" style="position:absolute;left:0;text-align:left;margin-left:190.5pt;margin-top:-17.25pt;width:351.75pt;height:116.2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50001" w:rsidRPr="00650001" w:rsidRDefault="00650001" w:rsidP="00650001">
                      <w:pPr>
                        <w:jc w:val="both"/>
                        <w:rPr>
                          <w:rFonts w:ascii="Consolas" w:hAnsi="Consolas"/>
                          <w:color w:val="FFFFFF" w:themeColor="background1"/>
                        </w:rPr>
                      </w:pPr>
                      <w:r w:rsidRPr="00650001">
                        <w:rPr>
                          <w:rFonts w:ascii="Consolas" w:hAnsi="Consolas"/>
                          <w:color w:val="FFFFFF" w:themeColor="background1"/>
                        </w:rPr>
                        <w:t>Après 2 ans d’expériences dans le développement informatique, je souhaite aujourd’hui me spécialiser dans le web développement afin d’assouvir mon besoin de création et de raisonnement logique.</w:t>
                      </w:r>
                    </w:p>
                    <w:p w:rsidR="001F0D58" w:rsidRDefault="001F0D58" w:rsidP="00BB337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208D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772DD970" wp14:editId="34FB908E">
                <wp:simplePos x="0" y="0"/>
                <wp:positionH relativeFrom="column">
                  <wp:posOffset>-294640</wp:posOffset>
                </wp:positionH>
                <wp:positionV relativeFrom="paragraph">
                  <wp:posOffset>1726565</wp:posOffset>
                </wp:positionV>
                <wp:extent cx="2286000" cy="4608195"/>
                <wp:effectExtent l="0" t="0" r="0" b="1905"/>
                <wp:wrapTight wrapText="bothSides">
                  <wp:wrapPolygon edited="0">
                    <wp:start x="0" y="0"/>
                    <wp:lineTo x="0" y="21520"/>
                    <wp:lineTo x="21420" y="21520"/>
                    <wp:lineTo x="21420" y="0"/>
                    <wp:lineTo x="0" y="0"/>
                  </wp:wrapPolygon>
                </wp:wrapTight>
                <wp:docPr id="4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4608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74A7" w:rsidRPr="00D11FF4" w:rsidRDefault="00623848">
                            <w:pPr>
                              <w:rPr>
                                <w:rFonts w:ascii="Candara" w:hAnsi="Candara"/>
                                <w:b/>
                                <w:color w:val="76923C"/>
                                <w:sz w:val="36"/>
                                <w:szCs w:val="36"/>
                              </w:rPr>
                            </w:pPr>
                            <w:r w:rsidRPr="00D11FF4">
                              <w:rPr>
                                <w:rFonts w:ascii="Candara" w:hAnsi="Candara"/>
                                <w:b/>
                                <w:color w:val="76923C"/>
                                <w:sz w:val="36"/>
                                <w:szCs w:val="36"/>
                              </w:rPr>
                              <w:t>COMPETENCES</w:t>
                            </w:r>
                          </w:p>
                          <w:p w:rsidR="00623848" w:rsidRPr="00EC7F93" w:rsidRDefault="00623848">
                            <w:pPr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</w:rPr>
                            </w:pPr>
                          </w:p>
                          <w:p w:rsidR="00623848" w:rsidRPr="00623848" w:rsidRDefault="00623848" w:rsidP="00623848">
                            <w:pPr>
                              <w:rPr>
                                <w:rFonts w:ascii="Arial" w:hAnsi="Arial"/>
                                <w:color w:val="0D0D0D"/>
                              </w:rPr>
                            </w:pPr>
                            <w:r w:rsidRPr="00623848">
                              <w:rPr>
                                <w:rFonts w:ascii="Arial" w:hAnsi="Arial"/>
                                <w:color w:val="0D0D0D"/>
                              </w:rPr>
                              <w:t xml:space="preserve">- </w:t>
                            </w:r>
                            <w:r w:rsidR="009D2A4F">
                              <w:rPr>
                                <w:rFonts w:ascii="Arial" w:hAnsi="Arial"/>
                                <w:color w:val="0D0D0D"/>
                              </w:rPr>
                              <w:t>Informatique Bancaire</w:t>
                            </w:r>
                          </w:p>
                          <w:p w:rsidR="00623848" w:rsidRPr="00623848" w:rsidRDefault="00623848" w:rsidP="00623848">
                            <w:pPr>
                              <w:rPr>
                                <w:rFonts w:ascii="Arial" w:hAnsi="Arial"/>
                                <w:color w:val="0D0D0D"/>
                              </w:rPr>
                            </w:pPr>
                            <w:r w:rsidRPr="00623848">
                              <w:rPr>
                                <w:rFonts w:ascii="Arial" w:hAnsi="Arial"/>
                                <w:color w:val="0D0D0D"/>
                              </w:rPr>
                              <w:t xml:space="preserve">- </w:t>
                            </w:r>
                            <w:r w:rsidR="009D2A4F">
                              <w:rPr>
                                <w:rFonts w:ascii="Arial" w:hAnsi="Arial"/>
                                <w:color w:val="0D0D0D"/>
                              </w:rPr>
                              <w:t>Electrotechnique</w:t>
                            </w:r>
                          </w:p>
                          <w:p w:rsidR="00623848" w:rsidRPr="00623848" w:rsidRDefault="00623848" w:rsidP="00623848">
                            <w:pPr>
                              <w:rPr>
                                <w:rFonts w:ascii="Arial" w:hAnsi="Arial"/>
                                <w:color w:val="0D0D0D"/>
                              </w:rPr>
                            </w:pPr>
                            <w:r w:rsidRPr="00623848">
                              <w:rPr>
                                <w:rFonts w:ascii="Arial" w:hAnsi="Arial"/>
                                <w:color w:val="0D0D0D"/>
                              </w:rPr>
                              <w:t xml:space="preserve">- </w:t>
                            </w:r>
                            <w:r w:rsidR="009D2A4F">
                              <w:rPr>
                                <w:rFonts w:ascii="Arial" w:hAnsi="Arial"/>
                                <w:color w:val="0D0D0D"/>
                              </w:rPr>
                              <w:t>Automatisme</w:t>
                            </w:r>
                          </w:p>
                          <w:p w:rsidR="00623848" w:rsidRPr="00623848" w:rsidRDefault="00623848" w:rsidP="00623848">
                            <w:pPr>
                              <w:rPr>
                                <w:rFonts w:ascii="Arial" w:hAnsi="Arial"/>
                                <w:color w:val="0D0D0D"/>
                              </w:rPr>
                            </w:pPr>
                            <w:r w:rsidRPr="00623848">
                              <w:rPr>
                                <w:rFonts w:ascii="Arial" w:hAnsi="Arial"/>
                                <w:color w:val="0D0D0D"/>
                              </w:rPr>
                              <w:t xml:space="preserve">- </w:t>
                            </w:r>
                            <w:r w:rsidR="009D2A4F">
                              <w:rPr>
                                <w:rFonts w:ascii="Arial" w:hAnsi="Arial"/>
                                <w:color w:val="0D0D0D"/>
                              </w:rPr>
                              <w:t>Informatique Industrielle</w:t>
                            </w:r>
                          </w:p>
                          <w:p w:rsidR="00623848" w:rsidRDefault="00623848" w:rsidP="00623848">
                            <w:pPr>
                              <w:rPr>
                                <w:rFonts w:ascii="Arial" w:hAnsi="Arial"/>
                                <w:color w:val="0D0D0D"/>
                              </w:rPr>
                            </w:pPr>
                            <w:r w:rsidRPr="00623848">
                              <w:rPr>
                                <w:rFonts w:ascii="Arial" w:hAnsi="Arial"/>
                                <w:color w:val="0D0D0D"/>
                              </w:rPr>
                              <w:t xml:space="preserve">- </w:t>
                            </w:r>
                            <w:r w:rsidR="009D2A4F">
                              <w:rPr>
                                <w:rFonts w:ascii="Arial" w:hAnsi="Arial"/>
                                <w:color w:val="0D0D0D"/>
                              </w:rPr>
                              <w:t>Réseaux industriels</w:t>
                            </w:r>
                          </w:p>
                          <w:p w:rsidR="00782D40" w:rsidRDefault="00782D40" w:rsidP="00623848">
                            <w:pPr>
                              <w:rPr>
                                <w:rFonts w:ascii="Arial" w:hAnsi="Arial"/>
                                <w:color w:val="0D0D0D"/>
                              </w:rPr>
                            </w:pPr>
                            <w:r>
                              <w:rPr>
                                <w:rFonts w:ascii="Arial" w:hAnsi="Arial"/>
                                <w:color w:val="0D0D0D"/>
                              </w:rPr>
                              <w:t>- Habilitations b1v, b2v, bc, br</w:t>
                            </w:r>
                          </w:p>
                          <w:p w:rsidR="00782D40" w:rsidRPr="00623848" w:rsidRDefault="00782D40" w:rsidP="00623848">
                            <w:pPr>
                              <w:rPr>
                                <w:rFonts w:ascii="Arial" w:hAnsi="Arial"/>
                                <w:color w:val="0D0D0D"/>
                              </w:rPr>
                            </w:pPr>
                            <w:r>
                              <w:rPr>
                                <w:rFonts w:ascii="Arial" w:hAnsi="Arial"/>
                                <w:color w:val="0D0D0D"/>
                              </w:rPr>
                              <w:t>- Formation Pompier volontaire</w:t>
                            </w:r>
                          </w:p>
                          <w:p w:rsidR="00623848" w:rsidRPr="00623848" w:rsidRDefault="00623848" w:rsidP="00623848">
                            <w:pPr>
                              <w:rPr>
                                <w:rFonts w:ascii="Arial" w:hAnsi="Arial"/>
                                <w:color w:val="0D0D0D"/>
                              </w:rPr>
                            </w:pPr>
                          </w:p>
                          <w:p w:rsidR="00623848" w:rsidRPr="00623848" w:rsidRDefault="00623848" w:rsidP="00623848">
                            <w:pPr>
                              <w:rPr>
                                <w:rFonts w:ascii="Arial" w:hAnsi="Arial"/>
                                <w:color w:val="0D0D0D"/>
                              </w:rPr>
                            </w:pPr>
                          </w:p>
                          <w:p w:rsidR="00623848" w:rsidRPr="00623848" w:rsidRDefault="00623848" w:rsidP="00623848">
                            <w:pPr>
                              <w:rPr>
                                <w:rFonts w:ascii="Arial" w:hAnsi="Arial"/>
                                <w:color w:val="0D0D0D"/>
                              </w:rPr>
                            </w:pPr>
                            <w:r w:rsidRPr="00623848">
                              <w:rPr>
                                <w:rFonts w:ascii="Arial" w:hAnsi="Arial"/>
                                <w:b/>
                                <w:color w:val="0D0D0D"/>
                              </w:rPr>
                              <w:t>Anglais :</w:t>
                            </w:r>
                            <w:r w:rsidRPr="00623848">
                              <w:rPr>
                                <w:rFonts w:ascii="Arial" w:hAnsi="Arial"/>
                                <w:color w:val="0D0D0D"/>
                              </w:rPr>
                              <w:t xml:space="preserve"> </w:t>
                            </w:r>
                            <w:r w:rsidR="00310E21">
                              <w:rPr>
                                <w:rFonts w:ascii="Arial" w:hAnsi="Arial"/>
                                <w:color w:val="0D0D0D"/>
                              </w:rPr>
                              <w:t>Professionnel</w:t>
                            </w:r>
                          </w:p>
                          <w:p w:rsidR="00623848" w:rsidRPr="00623848" w:rsidRDefault="00310E21" w:rsidP="00623848">
                            <w:pPr>
                              <w:rPr>
                                <w:rFonts w:ascii="Arial" w:hAnsi="Arial"/>
                                <w:color w:val="0D0D0D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D0D0D"/>
                              </w:rPr>
                              <w:t>Allemand</w:t>
                            </w:r>
                            <w:r w:rsidR="00623848" w:rsidRPr="00623848">
                              <w:rPr>
                                <w:rFonts w:ascii="Arial" w:hAnsi="Arial"/>
                                <w:b/>
                                <w:color w:val="0D0D0D"/>
                              </w:rPr>
                              <w:t xml:space="preserve"> :</w:t>
                            </w:r>
                            <w:r w:rsidR="00623848" w:rsidRPr="00623848">
                              <w:rPr>
                                <w:rFonts w:ascii="Arial" w:hAnsi="Arial"/>
                                <w:color w:val="0D0D0D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D0D0D"/>
                              </w:rPr>
                              <w:t>Notions</w:t>
                            </w:r>
                          </w:p>
                          <w:p w:rsidR="00623848" w:rsidRPr="00623848" w:rsidRDefault="00623848" w:rsidP="00623848">
                            <w:pPr>
                              <w:rPr>
                                <w:rFonts w:ascii="Arial" w:hAnsi="Arial"/>
                                <w:color w:val="0D0D0D"/>
                              </w:rPr>
                            </w:pPr>
                          </w:p>
                          <w:p w:rsidR="00623848" w:rsidRPr="00623848" w:rsidRDefault="00623848" w:rsidP="00623848">
                            <w:pPr>
                              <w:rPr>
                                <w:rFonts w:ascii="Arial" w:hAnsi="Arial"/>
                                <w:color w:val="0D0D0D"/>
                              </w:rPr>
                            </w:pPr>
                          </w:p>
                          <w:p w:rsidR="00623848" w:rsidRPr="009D2A4F" w:rsidRDefault="00623848" w:rsidP="00623848">
                            <w:pPr>
                              <w:rPr>
                                <w:rFonts w:ascii="Arial" w:hAnsi="Arial"/>
                                <w:color w:val="0D0D0D"/>
                                <w:lang w:val="en-US"/>
                              </w:rPr>
                            </w:pPr>
                            <w:r w:rsidRPr="009D2A4F">
                              <w:rPr>
                                <w:rFonts w:ascii="Arial" w:hAnsi="Arial"/>
                                <w:color w:val="0D0D0D"/>
                                <w:lang w:val="en-US"/>
                              </w:rPr>
                              <w:t xml:space="preserve">- </w:t>
                            </w:r>
                            <w:r w:rsidRPr="009D2A4F">
                              <w:rPr>
                                <w:rFonts w:ascii="Arial" w:hAnsi="Arial"/>
                                <w:b/>
                                <w:color w:val="0D0D0D"/>
                                <w:lang w:val="en-US"/>
                              </w:rPr>
                              <w:t>Logiciels maîtrisés:</w:t>
                            </w:r>
                            <w:r w:rsidR="009D2A4F" w:rsidRPr="009D2A4F">
                              <w:rPr>
                                <w:rFonts w:ascii="Arial" w:hAnsi="Arial"/>
                                <w:color w:val="0D0D0D"/>
                                <w:lang w:val="en-US"/>
                              </w:rPr>
                              <w:t xml:space="preserve"> Pack Office, SEE Electrical, SEE Calcul, See Building, </w:t>
                            </w:r>
                            <w:r w:rsidR="009D2A4F">
                              <w:rPr>
                                <w:rFonts w:ascii="Arial" w:hAnsi="Arial"/>
                                <w:color w:val="0D0D0D"/>
                                <w:lang w:val="en-US"/>
                              </w:rPr>
                              <w:t>PL7 Pro, Solid works.</w:t>
                            </w:r>
                          </w:p>
                          <w:p w:rsidR="00623848" w:rsidRPr="009D2A4F" w:rsidRDefault="00623848" w:rsidP="00623848">
                            <w:pPr>
                              <w:rPr>
                                <w:rFonts w:ascii="Arial" w:hAnsi="Arial"/>
                                <w:color w:val="0D0D0D"/>
                                <w:lang w:val="en-US"/>
                              </w:rPr>
                            </w:pPr>
                          </w:p>
                          <w:p w:rsidR="00A174A7" w:rsidRPr="00623848" w:rsidRDefault="00623848" w:rsidP="00623848">
                            <w:pPr>
                              <w:rPr>
                                <w:rFonts w:ascii="Arial" w:hAnsi="Arial"/>
                                <w:color w:val="0D0D0D"/>
                              </w:rPr>
                            </w:pPr>
                            <w:r w:rsidRPr="00623848">
                              <w:rPr>
                                <w:rFonts w:ascii="Arial" w:hAnsi="Arial"/>
                                <w:color w:val="0D0D0D"/>
                              </w:rPr>
                              <w:t xml:space="preserve">- </w:t>
                            </w:r>
                            <w:r w:rsidRPr="00623848">
                              <w:rPr>
                                <w:rFonts w:ascii="Arial" w:hAnsi="Arial"/>
                                <w:b/>
                                <w:color w:val="0D0D0D"/>
                              </w:rPr>
                              <w:t>Connaisances en:</w:t>
                            </w:r>
                            <w:r w:rsidRPr="00623848">
                              <w:rPr>
                                <w:rFonts w:ascii="Arial" w:hAnsi="Arial"/>
                                <w:color w:val="0D0D0D"/>
                              </w:rPr>
                              <w:t xml:space="preserve"> </w:t>
                            </w:r>
                            <w:r w:rsidR="009D2A4F">
                              <w:rPr>
                                <w:rFonts w:ascii="Arial" w:hAnsi="Arial"/>
                                <w:color w:val="0D0D0D"/>
                              </w:rPr>
                              <w:t xml:space="preserve">Cobol, </w:t>
                            </w:r>
                            <w:r w:rsidR="00094621">
                              <w:rPr>
                                <w:rFonts w:ascii="Arial" w:hAnsi="Arial"/>
                                <w:color w:val="0D0D0D"/>
                              </w:rPr>
                              <w:t xml:space="preserve">HTML, PHP, JAVASCRIPT, </w:t>
                            </w:r>
                            <w:r w:rsidR="009D2A4F">
                              <w:rPr>
                                <w:rFonts w:ascii="Arial" w:hAnsi="Arial"/>
                                <w:color w:val="0D0D0D"/>
                              </w:rPr>
                              <w:t>C#, C++, VB, Ladder, Grafecet</w:t>
                            </w:r>
                            <w:r w:rsidRPr="00623848">
                              <w:rPr>
                                <w:rFonts w:ascii="Arial" w:hAnsi="Arial"/>
                                <w:color w:val="0D0D0D"/>
                              </w:rPr>
                              <w:t>.</w:t>
                            </w:r>
                          </w:p>
                          <w:p w:rsidR="00A174A7" w:rsidRPr="00623848" w:rsidRDefault="00A174A7" w:rsidP="002F4DE2">
                            <w:pPr>
                              <w:rPr>
                                <w:rFonts w:ascii="Arial" w:hAnsi="Arial"/>
                                <w:b/>
                                <w:color w:val="0D0D0D"/>
                              </w:rPr>
                            </w:pPr>
                          </w:p>
                          <w:p w:rsidR="00A174A7" w:rsidRPr="00623848" w:rsidRDefault="00A174A7" w:rsidP="002F4DE2">
                            <w:pPr>
                              <w:jc w:val="center"/>
                              <w:rPr>
                                <w:color w:val="0D0D0D"/>
                              </w:rPr>
                            </w:pPr>
                          </w:p>
                          <w:p w:rsidR="00A174A7" w:rsidRPr="00623848" w:rsidRDefault="00A174A7">
                            <w:pPr>
                              <w:rPr>
                                <w:rFonts w:ascii="Arial" w:hAnsi="Arial"/>
                                <w:color w:val="0D0D0D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2DD970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7" type="#_x0000_t202" style="position:absolute;left:0;text-align:left;margin-left:-23.2pt;margin-top:135.95pt;width:180pt;height:362.8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" stroked="f">
                <v:textbox inset=",7.2pt,,7.2pt">
                  <w:txbxContent>
                    <w:p w:rsidR="00A174A7" w:rsidRPr="00D11FF4" w:rsidRDefault="00623848">
                      <w:pPr>
                        <w:rPr>
                          <w:rFonts w:ascii="Candara" w:hAnsi="Candara"/>
                          <w:b/>
                          <w:color w:val="76923C"/>
                          <w:sz w:val="36"/>
                          <w:szCs w:val="36"/>
                        </w:rPr>
                      </w:pPr>
                      <w:r w:rsidRPr="00D11FF4">
                        <w:rPr>
                          <w:rFonts w:ascii="Candara" w:hAnsi="Candara"/>
                          <w:b/>
                          <w:color w:val="76923C"/>
                          <w:sz w:val="36"/>
                          <w:szCs w:val="36"/>
                        </w:rPr>
                        <w:t>COMPETENCES</w:t>
                      </w:r>
                    </w:p>
                    <w:p w:rsidR="00623848" w:rsidRPr="00EC7F93" w:rsidRDefault="00623848">
                      <w:pPr>
                        <w:rPr>
                          <w:rFonts w:ascii="Arial" w:hAnsi="Arial"/>
                          <w:color w:val="0D0D0D"/>
                          <w:sz w:val="20"/>
                          <w:szCs w:val="20"/>
                        </w:rPr>
                      </w:pPr>
                    </w:p>
                    <w:p w:rsidR="00623848" w:rsidRPr="00623848" w:rsidRDefault="00623848" w:rsidP="00623848">
                      <w:pPr>
                        <w:rPr>
                          <w:rFonts w:ascii="Arial" w:hAnsi="Arial"/>
                          <w:color w:val="0D0D0D"/>
                        </w:rPr>
                      </w:pPr>
                      <w:r w:rsidRPr="00623848">
                        <w:rPr>
                          <w:rFonts w:ascii="Arial" w:hAnsi="Arial"/>
                          <w:color w:val="0D0D0D"/>
                        </w:rPr>
                        <w:t xml:space="preserve">- </w:t>
                      </w:r>
                      <w:r w:rsidR="009D2A4F">
                        <w:rPr>
                          <w:rFonts w:ascii="Arial" w:hAnsi="Arial"/>
                          <w:color w:val="0D0D0D"/>
                        </w:rPr>
                        <w:t>Informatique Bancaire</w:t>
                      </w:r>
                    </w:p>
                    <w:p w:rsidR="00623848" w:rsidRPr="00623848" w:rsidRDefault="00623848" w:rsidP="00623848">
                      <w:pPr>
                        <w:rPr>
                          <w:rFonts w:ascii="Arial" w:hAnsi="Arial"/>
                          <w:color w:val="0D0D0D"/>
                        </w:rPr>
                      </w:pPr>
                      <w:r w:rsidRPr="00623848">
                        <w:rPr>
                          <w:rFonts w:ascii="Arial" w:hAnsi="Arial"/>
                          <w:color w:val="0D0D0D"/>
                        </w:rPr>
                        <w:t xml:space="preserve">- </w:t>
                      </w:r>
                      <w:r w:rsidR="009D2A4F">
                        <w:rPr>
                          <w:rFonts w:ascii="Arial" w:hAnsi="Arial"/>
                          <w:color w:val="0D0D0D"/>
                        </w:rPr>
                        <w:t>Electrotechnique</w:t>
                      </w:r>
                    </w:p>
                    <w:p w:rsidR="00623848" w:rsidRPr="00623848" w:rsidRDefault="00623848" w:rsidP="00623848">
                      <w:pPr>
                        <w:rPr>
                          <w:rFonts w:ascii="Arial" w:hAnsi="Arial"/>
                          <w:color w:val="0D0D0D"/>
                        </w:rPr>
                      </w:pPr>
                      <w:r w:rsidRPr="00623848">
                        <w:rPr>
                          <w:rFonts w:ascii="Arial" w:hAnsi="Arial"/>
                          <w:color w:val="0D0D0D"/>
                        </w:rPr>
                        <w:t xml:space="preserve">- </w:t>
                      </w:r>
                      <w:r w:rsidR="009D2A4F">
                        <w:rPr>
                          <w:rFonts w:ascii="Arial" w:hAnsi="Arial"/>
                          <w:color w:val="0D0D0D"/>
                        </w:rPr>
                        <w:t>Automatisme</w:t>
                      </w:r>
                    </w:p>
                    <w:p w:rsidR="00623848" w:rsidRPr="00623848" w:rsidRDefault="00623848" w:rsidP="00623848">
                      <w:pPr>
                        <w:rPr>
                          <w:rFonts w:ascii="Arial" w:hAnsi="Arial"/>
                          <w:color w:val="0D0D0D"/>
                        </w:rPr>
                      </w:pPr>
                      <w:r w:rsidRPr="00623848">
                        <w:rPr>
                          <w:rFonts w:ascii="Arial" w:hAnsi="Arial"/>
                          <w:color w:val="0D0D0D"/>
                        </w:rPr>
                        <w:t xml:space="preserve">- </w:t>
                      </w:r>
                      <w:r w:rsidR="009D2A4F">
                        <w:rPr>
                          <w:rFonts w:ascii="Arial" w:hAnsi="Arial"/>
                          <w:color w:val="0D0D0D"/>
                        </w:rPr>
                        <w:t>Informatique Industrielle</w:t>
                      </w:r>
                    </w:p>
                    <w:p w:rsidR="00623848" w:rsidRDefault="00623848" w:rsidP="00623848">
                      <w:pPr>
                        <w:rPr>
                          <w:rFonts w:ascii="Arial" w:hAnsi="Arial"/>
                          <w:color w:val="0D0D0D"/>
                        </w:rPr>
                      </w:pPr>
                      <w:r w:rsidRPr="00623848">
                        <w:rPr>
                          <w:rFonts w:ascii="Arial" w:hAnsi="Arial"/>
                          <w:color w:val="0D0D0D"/>
                        </w:rPr>
                        <w:t xml:space="preserve">- </w:t>
                      </w:r>
                      <w:r w:rsidR="009D2A4F">
                        <w:rPr>
                          <w:rFonts w:ascii="Arial" w:hAnsi="Arial"/>
                          <w:color w:val="0D0D0D"/>
                        </w:rPr>
                        <w:t>Réseaux industriels</w:t>
                      </w:r>
                    </w:p>
                    <w:p w:rsidR="00782D40" w:rsidRDefault="00782D40" w:rsidP="00623848">
                      <w:pPr>
                        <w:rPr>
                          <w:rFonts w:ascii="Arial" w:hAnsi="Arial"/>
                          <w:color w:val="0D0D0D"/>
                        </w:rPr>
                      </w:pPr>
                      <w:r>
                        <w:rPr>
                          <w:rFonts w:ascii="Arial" w:hAnsi="Arial"/>
                          <w:color w:val="0D0D0D"/>
                        </w:rPr>
                        <w:t>- Habilitations b1v, b2v, bc, br</w:t>
                      </w:r>
                    </w:p>
                    <w:p w:rsidR="00782D40" w:rsidRPr="00623848" w:rsidRDefault="00782D40" w:rsidP="00623848">
                      <w:pPr>
                        <w:rPr>
                          <w:rFonts w:ascii="Arial" w:hAnsi="Arial"/>
                          <w:color w:val="0D0D0D"/>
                        </w:rPr>
                      </w:pPr>
                      <w:r>
                        <w:rPr>
                          <w:rFonts w:ascii="Arial" w:hAnsi="Arial"/>
                          <w:color w:val="0D0D0D"/>
                        </w:rPr>
                        <w:t>- Formation Pompier volontaire</w:t>
                      </w:r>
                    </w:p>
                    <w:p w:rsidR="00623848" w:rsidRPr="00623848" w:rsidRDefault="00623848" w:rsidP="00623848">
                      <w:pPr>
                        <w:rPr>
                          <w:rFonts w:ascii="Arial" w:hAnsi="Arial"/>
                          <w:color w:val="0D0D0D"/>
                        </w:rPr>
                      </w:pPr>
                    </w:p>
                    <w:p w:rsidR="00623848" w:rsidRPr="00623848" w:rsidRDefault="00623848" w:rsidP="00623848">
                      <w:pPr>
                        <w:rPr>
                          <w:rFonts w:ascii="Arial" w:hAnsi="Arial"/>
                          <w:color w:val="0D0D0D"/>
                        </w:rPr>
                      </w:pPr>
                    </w:p>
                    <w:p w:rsidR="00623848" w:rsidRPr="00623848" w:rsidRDefault="00623848" w:rsidP="00623848">
                      <w:pPr>
                        <w:rPr>
                          <w:rFonts w:ascii="Arial" w:hAnsi="Arial"/>
                          <w:color w:val="0D0D0D"/>
                        </w:rPr>
                      </w:pPr>
                      <w:r w:rsidRPr="00623848">
                        <w:rPr>
                          <w:rFonts w:ascii="Arial" w:hAnsi="Arial"/>
                          <w:b/>
                          <w:color w:val="0D0D0D"/>
                        </w:rPr>
                        <w:t>Anglais :</w:t>
                      </w:r>
                      <w:r w:rsidRPr="00623848">
                        <w:rPr>
                          <w:rFonts w:ascii="Arial" w:hAnsi="Arial"/>
                          <w:color w:val="0D0D0D"/>
                        </w:rPr>
                        <w:t xml:space="preserve"> </w:t>
                      </w:r>
                      <w:r w:rsidR="00310E21">
                        <w:rPr>
                          <w:rFonts w:ascii="Arial" w:hAnsi="Arial"/>
                          <w:color w:val="0D0D0D"/>
                        </w:rPr>
                        <w:t>Professionnel</w:t>
                      </w:r>
                    </w:p>
                    <w:p w:rsidR="00623848" w:rsidRPr="00623848" w:rsidRDefault="00310E21" w:rsidP="00623848">
                      <w:pPr>
                        <w:rPr>
                          <w:rFonts w:ascii="Arial" w:hAnsi="Arial"/>
                          <w:color w:val="0D0D0D"/>
                        </w:rPr>
                      </w:pPr>
                      <w:r>
                        <w:rPr>
                          <w:rFonts w:ascii="Arial" w:hAnsi="Arial"/>
                          <w:b/>
                          <w:color w:val="0D0D0D"/>
                        </w:rPr>
                        <w:t>Allemand</w:t>
                      </w:r>
                      <w:r w:rsidR="00623848" w:rsidRPr="00623848">
                        <w:rPr>
                          <w:rFonts w:ascii="Arial" w:hAnsi="Arial"/>
                          <w:b/>
                          <w:color w:val="0D0D0D"/>
                        </w:rPr>
                        <w:t xml:space="preserve"> :</w:t>
                      </w:r>
                      <w:r w:rsidR="00623848" w:rsidRPr="00623848">
                        <w:rPr>
                          <w:rFonts w:ascii="Arial" w:hAnsi="Arial"/>
                          <w:color w:val="0D0D0D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D0D0D"/>
                        </w:rPr>
                        <w:t>Notions</w:t>
                      </w:r>
                    </w:p>
                    <w:p w:rsidR="00623848" w:rsidRPr="00623848" w:rsidRDefault="00623848" w:rsidP="00623848">
                      <w:pPr>
                        <w:rPr>
                          <w:rFonts w:ascii="Arial" w:hAnsi="Arial"/>
                          <w:color w:val="0D0D0D"/>
                        </w:rPr>
                      </w:pPr>
                    </w:p>
                    <w:p w:rsidR="00623848" w:rsidRPr="00623848" w:rsidRDefault="00623848" w:rsidP="00623848">
                      <w:pPr>
                        <w:rPr>
                          <w:rFonts w:ascii="Arial" w:hAnsi="Arial"/>
                          <w:color w:val="0D0D0D"/>
                        </w:rPr>
                      </w:pPr>
                    </w:p>
                    <w:p w:rsidR="00623848" w:rsidRPr="009D2A4F" w:rsidRDefault="00623848" w:rsidP="00623848">
                      <w:pPr>
                        <w:rPr>
                          <w:rFonts w:ascii="Arial" w:hAnsi="Arial"/>
                          <w:color w:val="0D0D0D"/>
                          <w:lang w:val="en-US"/>
                        </w:rPr>
                      </w:pPr>
                      <w:r w:rsidRPr="009D2A4F">
                        <w:rPr>
                          <w:rFonts w:ascii="Arial" w:hAnsi="Arial"/>
                          <w:color w:val="0D0D0D"/>
                          <w:lang w:val="en-US"/>
                        </w:rPr>
                        <w:t xml:space="preserve">- </w:t>
                      </w:r>
                      <w:r w:rsidRPr="009D2A4F">
                        <w:rPr>
                          <w:rFonts w:ascii="Arial" w:hAnsi="Arial"/>
                          <w:b/>
                          <w:color w:val="0D0D0D"/>
                          <w:lang w:val="en-US"/>
                        </w:rPr>
                        <w:t>Logiciels maîtrisés:</w:t>
                      </w:r>
                      <w:r w:rsidR="009D2A4F" w:rsidRPr="009D2A4F">
                        <w:rPr>
                          <w:rFonts w:ascii="Arial" w:hAnsi="Arial"/>
                          <w:color w:val="0D0D0D"/>
                          <w:lang w:val="en-US"/>
                        </w:rPr>
                        <w:t xml:space="preserve"> Pack Office, SEE Electrical, SEE Calcul, See Building, </w:t>
                      </w:r>
                      <w:r w:rsidR="009D2A4F">
                        <w:rPr>
                          <w:rFonts w:ascii="Arial" w:hAnsi="Arial"/>
                          <w:color w:val="0D0D0D"/>
                          <w:lang w:val="en-US"/>
                        </w:rPr>
                        <w:t>PL7 Pro, Solid works.</w:t>
                      </w:r>
                    </w:p>
                    <w:p w:rsidR="00623848" w:rsidRPr="009D2A4F" w:rsidRDefault="00623848" w:rsidP="00623848">
                      <w:pPr>
                        <w:rPr>
                          <w:rFonts w:ascii="Arial" w:hAnsi="Arial"/>
                          <w:color w:val="0D0D0D"/>
                          <w:lang w:val="en-US"/>
                        </w:rPr>
                      </w:pPr>
                    </w:p>
                    <w:p w:rsidR="00A174A7" w:rsidRPr="00623848" w:rsidRDefault="00623848" w:rsidP="00623848">
                      <w:pPr>
                        <w:rPr>
                          <w:rFonts w:ascii="Arial" w:hAnsi="Arial"/>
                          <w:color w:val="0D0D0D"/>
                        </w:rPr>
                      </w:pPr>
                      <w:r w:rsidRPr="00623848">
                        <w:rPr>
                          <w:rFonts w:ascii="Arial" w:hAnsi="Arial"/>
                          <w:color w:val="0D0D0D"/>
                        </w:rPr>
                        <w:t xml:space="preserve">- </w:t>
                      </w:r>
                      <w:r w:rsidRPr="00623848">
                        <w:rPr>
                          <w:rFonts w:ascii="Arial" w:hAnsi="Arial"/>
                          <w:b/>
                          <w:color w:val="0D0D0D"/>
                        </w:rPr>
                        <w:t>Connaisances en:</w:t>
                      </w:r>
                      <w:r w:rsidRPr="00623848">
                        <w:rPr>
                          <w:rFonts w:ascii="Arial" w:hAnsi="Arial"/>
                          <w:color w:val="0D0D0D"/>
                        </w:rPr>
                        <w:t xml:space="preserve"> </w:t>
                      </w:r>
                      <w:r w:rsidR="009D2A4F">
                        <w:rPr>
                          <w:rFonts w:ascii="Arial" w:hAnsi="Arial"/>
                          <w:color w:val="0D0D0D"/>
                        </w:rPr>
                        <w:t xml:space="preserve">Cobol, </w:t>
                      </w:r>
                      <w:r w:rsidR="00094621">
                        <w:rPr>
                          <w:rFonts w:ascii="Arial" w:hAnsi="Arial"/>
                          <w:color w:val="0D0D0D"/>
                        </w:rPr>
                        <w:t xml:space="preserve">HTML, PHP, JAVASCRIPT, </w:t>
                      </w:r>
                      <w:r w:rsidR="009D2A4F">
                        <w:rPr>
                          <w:rFonts w:ascii="Arial" w:hAnsi="Arial"/>
                          <w:color w:val="0D0D0D"/>
                        </w:rPr>
                        <w:t>C#, C++, VB, Ladder, Grafecet</w:t>
                      </w:r>
                      <w:r w:rsidRPr="00623848">
                        <w:rPr>
                          <w:rFonts w:ascii="Arial" w:hAnsi="Arial"/>
                          <w:color w:val="0D0D0D"/>
                        </w:rPr>
                        <w:t>.</w:t>
                      </w:r>
                    </w:p>
                    <w:p w:rsidR="00A174A7" w:rsidRPr="00623848" w:rsidRDefault="00A174A7" w:rsidP="002F4DE2">
                      <w:pPr>
                        <w:rPr>
                          <w:rFonts w:ascii="Arial" w:hAnsi="Arial"/>
                          <w:b/>
                          <w:color w:val="0D0D0D"/>
                        </w:rPr>
                      </w:pPr>
                    </w:p>
                    <w:p w:rsidR="00A174A7" w:rsidRPr="00623848" w:rsidRDefault="00A174A7" w:rsidP="002F4DE2">
                      <w:pPr>
                        <w:jc w:val="center"/>
                        <w:rPr>
                          <w:color w:val="0D0D0D"/>
                        </w:rPr>
                      </w:pPr>
                    </w:p>
                    <w:p w:rsidR="00A174A7" w:rsidRPr="00623848" w:rsidRDefault="00A174A7">
                      <w:pPr>
                        <w:rPr>
                          <w:rFonts w:ascii="Arial" w:hAnsi="Arial"/>
                          <w:color w:val="0D0D0D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9208D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E55C99" wp14:editId="471E1839">
                <wp:simplePos x="0" y="0"/>
                <wp:positionH relativeFrom="page">
                  <wp:align>center</wp:align>
                </wp:positionH>
                <wp:positionV relativeFrom="page">
                  <wp:posOffset>180975</wp:posOffset>
                </wp:positionV>
                <wp:extent cx="7424420" cy="1600200"/>
                <wp:effectExtent l="0" t="0" r="5080" b="0"/>
                <wp:wrapThrough wrapText="bothSides">
                  <wp:wrapPolygon edited="0">
                    <wp:start x="0" y="0"/>
                    <wp:lineTo x="0" y="21343"/>
                    <wp:lineTo x="21559" y="21343"/>
                    <wp:lineTo x="21559" y="0"/>
                    <wp:lineTo x="0" y="0"/>
                  </wp:wrapPolygon>
                </wp:wrapThrough>
                <wp:docPr id="5" name="Rectángulo 1" descr="Tablero de damas grand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4420" cy="1600200"/>
                        </a:xfrm>
                        <a:prstGeom prst="rect">
                          <a:avLst/>
                        </a:prstGeom>
                        <a:blipFill dpi="0" rotWithShape="0">
                          <a:blip r:embed="rId9"/>
                          <a:srcRect/>
                          <a:tile tx="0" ty="0" sx="100000" sy="100000" flip="none" algn="tl"/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74A7" w:rsidRPr="00EC7F93" w:rsidRDefault="00310E21" w:rsidP="00C813FF">
                            <w:pPr>
                              <w:rPr>
                                <w:rFonts w:ascii="Arial" w:hAnsi="Arial"/>
                                <w:b/>
                                <w:color w:val="0D0D0D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D0D0D"/>
                                <w:sz w:val="36"/>
                                <w:szCs w:val="36"/>
                              </w:rPr>
                              <w:t>Benjamin</w:t>
                            </w:r>
                            <w:r w:rsidR="00623848" w:rsidRPr="00EC7F93">
                              <w:rPr>
                                <w:rFonts w:ascii="Arial" w:hAnsi="Arial"/>
                                <w:b/>
                                <w:color w:val="0D0D0D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D0D0D"/>
                                <w:sz w:val="36"/>
                                <w:szCs w:val="36"/>
                              </w:rPr>
                              <w:t>JAEGER</w:t>
                            </w:r>
                          </w:p>
                          <w:p w:rsidR="00D11FF4" w:rsidRDefault="00D11FF4" w:rsidP="00C813FF">
                            <w:pPr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</w:p>
                          <w:p w:rsidR="00A174A7" w:rsidRPr="00EC7F93" w:rsidRDefault="00A174A7" w:rsidP="00D11FF4">
                            <w:pPr>
                              <w:ind w:left="708" w:firstLine="708"/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</w:rPr>
                            </w:pPr>
                            <w:r w:rsidRPr="00EC7F93"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94621"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</w:rPr>
                              <w:t>27</w:t>
                            </w:r>
                            <w:r w:rsidR="00310E21"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</w:rPr>
                              <w:t xml:space="preserve"> ans</w:t>
                            </w:r>
                            <w:r w:rsidR="00623848" w:rsidRPr="00EC7F93"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D11FF4" w:rsidRDefault="00A174A7" w:rsidP="00C813FF">
                            <w:pPr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</w:rPr>
                            </w:pPr>
                            <w:r w:rsidRPr="00623848"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</w:rPr>
                              <w:t xml:space="preserve">                         </w:t>
                            </w:r>
                            <w:r w:rsidR="00D11FF4"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</w:rPr>
                              <w:t xml:space="preserve">                               </w:t>
                            </w:r>
                          </w:p>
                          <w:p w:rsidR="00BE6BB7" w:rsidRDefault="00D11FF4" w:rsidP="00C813FF">
                            <w:pPr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A174A7" w:rsidRPr="00623848"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</w:rPr>
                              <w:t xml:space="preserve">                                                    </w:t>
                            </w:r>
                            <w:r w:rsidR="00EC7F93"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="00A174A7" w:rsidRPr="00623848"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BE6BB7" w:rsidRDefault="0065355E" w:rsidP="00C813FF">
                            <w:pPr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</w:rPr>
                              <w:sym w:font="Wingdings" w:char="F02A"/>
                            </w:r>
                            <w:r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094621"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</w:rPr>
                              <w:t>benjaminjaeger31@gmail.com</w:t>
                            </w:r>
                            <w:r w:rsidR="00A174A7" w:rsidRPr="00623848"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A174A7" w:rsidRDefault="0065355E" w:rsidP="00C813FF">
                            <w:pPr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</w:rPr>
                            </w:pPr>
                            <w:r w:rsidRPr="00D161A7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78DFDA42" wp14:editId="3EC51B0D">
                                  <wp:extent cx="95250" cy="190500"/>
                                  <wp:effectExtent l="0" t="0" r="0" b="0"/>
                                  <wp:docPr id="27" name="Imag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5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E6BB7"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BE6BB7"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</w:rPr>
                              <w:t>0650611555</w:t>
                            </w:r>
                            <w:r w:rsidR="00BE6BB7" w:rsidRPr="00623848"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174A7" w:rsidRPr="00623848"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 w:rsidR="00623848" w:rsidRPr="00623848"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r w:rsidR="00310E21"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23848" w:rsidRPr="00623848"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94621"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5403D4" w:rsidRPr="00623848" w:rsidRDefault="0065355E" w:rsidP="00D11FF4">
                            <w:pPr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2AAB8BFA" wp14:editId="1225CFE3">
                                  <wp:extent cx="219087" cy="147955"/>
                                  <wp:effectExtent l="0" t="0" r="9525" b="4445"/>
                                  <wp:docPr id="28" name="Imag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906" cy="1539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403D4">
                              <w:rPr>
                                <w:rFonts w:ascii="Arial" w:hAnsi="Arial"/>
                                <w:color w:val="0D0D0D"/>
                                <w:sz w:val="20"/>
                                <w:szCs w:val="20"/>
                              </w:rPr>
                              <w:t>Permis B</w:t>
                            </w:r>
                          </w:p>
                          <w:p w:rsidR="00A174A7" w:rsidRPr="00623848" w:rsidRDefault="0065355E" w:rsidP="00C813FF">
                            <w:pPr>
                              <w:rPr>
                                <w:color w:val="0D0D0D"/>
                              </w:rPr>
                            </w:pPr>
                            <w:r>
                              <w:rPr>
                                <w:color w:val="0D0D0D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E55C99" id="Rectángulo 1" o:spid="_x0000_s1028" alt="Tablero de damas grande" style="position:absolute;left:0;text-align:left;margin-left:0;margin-top:14.25pt;width:584.6pt;height:126pt;z-index:25167360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" stroked="f">
                <v:fill r:id="rId12" o:title="Tablero de damas grande" recolor="t" type="tile"/>
                <v:textbox>
                  <w:txbxContent>
                    <w:p w:rsidR="00A174A7" w:rsidRPr="00EC7F93" w:rsidRDefault="00310E21" w:rsidP="00C813FF">
                      <w:pPr>
                        <w:rPr>
                          <w:rFonts w:ascii="Arial" w:hAnsi="Arial"/>
                          <w:b/>
                          <w:color w:val="0D0D0D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/>
                          <w:b/>
                          <w:color w:val="0D0D0D"/>
                          <w:sz w:val="36"/>
                          <w:szCs w:val="36"/>
                        </w:rPr>
                        <w:t>Benjamin</w:t>
                      </w:r>
                      <w:r w:rsidR="00623848" w:rsidRPr="00EC7F93">
                        <w:rPr>
                          <w:rFonts w:ascii="Arial" w:hAnsi="Arial"/>
                          <w:b/>
                          <w:color w:val="0D0D0D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D0D0D"/>
                          <w:sz w:val="36"/>
                          <w:szCs w:val="36"/>
                        </w:rPr>
                        <w:t>JAEGER</w:t>
                      </w:r>
                    </w:p>
                    <w:p w:rsidR="00D11FF4" w:rsidRDefault="00D11FF4" w:rsidP="00C813FF">
                      <w:pPr>
                        <w:rPr>
                          <w:rFonts w:ascii="Arial" w:hAnsi="Arial"/>
                          <w:color w:val="0D0D0D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0D0D0D"/>
                          <w:sz w:val="20"/>
                          <w:szCs w:val="20"/>
                        </w:rPr>
                        <w:t xml:space="preserve">             </w:t>
                      </w:r>
                    </w:p>
                    <w:p w:rsidR="00A174A7" w:rsidRPr="00EC7F93" w:rsidRDefault="00A174A7" w:rsidP="00D11FF4">
                      <w:pPr>
                        <w:ind w:left="708" w:firstLine="708"/>
                        <w:rPr>
                          <w:rFonts w:ascii="Arial" w:hAnsi="Arial"/>
                          <w:color w:val="0D0D0D"/>
                          <w:sz w:val="20"/>
                          <w:szCs w:val="20"/>
                        </w:rPr>
                      </w:pPr>
                      <w:r w:rsidRPr="00EC7F93">
                        <w:rPr>
                          <w:rFonts w:ascii="Arial" w:hAnsi="Arial"/>
                          <w:color w:val="0D0D0D"/>
                          <w:sz w:val="20"/>
                          <w:szCs w:val="20"/>
                        </w:rPr>
                        <w:t xml:space="preserve"> </w:t>
                      </w:r>
                      <w:r w:rsidR="00094621">
                        <w:rPr>
                          <w:rFonts w:ascii="Arial" w:hAnsi="Arial"/>
                          <w:color w:val="0D0D0D"/>
                          <w:sz w:val="20"/>
                          <w:szCs w:val="20"/>
                        </w:rPr>
                        <w:t>27</w:t>
                      </w:r>
                      <w:r w:rsidR="00310E21">
                        <w:rPr>
                          <w:rFonts w:ascii="Arial" w:hAnsi="Arial"/>
                          <w:color w:val="0D0D0D"/>
                          <w:sz w:val="20"/>
                          <w:szCs w:val="20"/>
                        </w:rPr>
                        <w:t xml:space="preserve"> ans</w:t>
                      </w:r>
                      <w:r w:rsidR="00623848" w:rsidRPr="00EC7F93">
                        <w:rPr>
                          <w:rFonts w:ascii="Arial" w:hAnsi="Arial"/>
                          <w:color w:val="0D0D0D"/>
                          <w:sz w:val="20"/>
                          <w:szCs w:val="20"/>
                        </w:rPr>
                        <w:tab/>
                      </w:r>
                    </w:p>
                    <w:p w:rsidR="00D11FF4" w:rsidRDefault="00A174A7" w:rsidP="00C813FF">
                      <w:pPr>
                        <w:rPr>
                          <w:rFonts w:ascii="Arial" w:hAnsi="Arial"/>
                          <w:color w:val="0D0D0D"/>
                          <w:sz w:val="20"/>
                          <w:szCs w:val="20"/>
                        </w:rPr>
                      </w:pPr>
                      <w:r w:rsidRPr="00623848">
                        <w:rPr>
                          <w:rFonts w:ascii="Arial" w:hAnsi="Arial"/>
                          <w:color w:val="0D0D0D"/>
                          <w:sz w:val="20"/>
                          <w:szCs w:val="20"/>
                        </w:rPr>
                        <w:t xml:space="preserve">                         </w:t>
                      </w:r>
                      <w:r w:rsidR="00D11FF4">
                        <w:rPr>
                          <w:rFonts w:ascii="Arial" w:hAnsi="Arial"/>
                          <w:color w:val="0D0D0D"/>
                          <w:sz w:val="20"/>
                          <w:szCs w:val="20"/>
                        </w:rPr>
                        <w:t xml:space="preserve">                               </w:t>
                      </w:r>
                    </w:p>
                    <w:p w:rsidR="00BE6BB7" w:rsidRDefault="00D11FF4" w:rsidP="00C813FF">
                      <w:pPr>
                        <w:rPr>
                          <w:rFonts w:ascii="Arial" w:hAnsi="Arial"/>
                          <w:color w:val="0D0D0D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0D0D0D"/>
                          <w:sz w:val="20"/>
                          <w:szCs w:val="20"/>
                        </w:rPr>
                        <w:t xml:space="preserve">   </w:t>
                      </w:r>
                      <w:r w:rsidR="00A174A7" w:rsidRPr="00623848">
                        <w:rPr>
                          <w:rFonts w:ascii="Arial" w:hAnsi="Arial"/>
                          <w:color w:val="0D0D0D"/>
                          <w:sz w:val="20"/>
                          <w:szCs w:val="20"/>
                        </w:rPr>
                        <w:t xml:space="preserve">                                                    </w:t>
                      </w:r>
                      <w:r w:rsidR="00EC7F93">
                        <w:rPr>
                          <w:rFonts w:ascii="Arial" w:hAnsi="Arial"/>
                          <w:color w:val="0D0D0D"/>
                          <w:sz w:val="20"/>
                          <w:szCs w:val="20"/>
                        </w:rPr>
                        <w:t xml:space="preserve">            </w:t>
                      </w:r>
                      <w:r w:rsidR="00A174A7" w:rsidRPr="00623848">
                        <w:rPr>
                          <w:rFonts w:ascii="Arial" w:hAnsi="Arial"/>
                          <w:color w:val="0D0D0D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BE6BB7" w:rsidRDefault="0065355E" w:rsidP="00C813FF">
                      <w:pPr>
                        <w:rPr>
                          <w:rFonts w:ascii="Arial" w:hAnsi="Arial"/>
                          <w:color w:val="0D0D0D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0D0D0D"/>
                          <w:sz w:val="20"/>
                          <w:szCs w:val="20"/>
                        </w:rPr>
                        <w:sym w:font="Wingdings" w:char="F02A"/>
                      </w:r>
                      <w:r>
                        <w:rPr>
                          <w:rFonts w:ascii="Arial" w:hAnsi="Arial"/>
                          <w:color w:val="0D0D0D"/>
                          <w:sz w:val="20"/>
                          <w:szCs w:val="20"/>
                        </w:rPr>
                        <w:t xml:space="preserve">   </w:t>
                      </w:r>
                      <w:r w:rsidR="00094621">
                        <w:rPr>
                          <w:rFonts w:ascii="Arial" w:hAnsi="Arial"/>
                          <w:color w:val="0D0D0D"/>
                          <w:sz w:val="20"/>
                          <w:szCs w:val="20"/>
                        </w:rPr>
                        <w:t>benjaminjaeger31@gmail.com</w:t>
                      </w:r>
                      <w:r w:rsidR="00A174A7" w:rsidRPr="00623848">
                        <w:rPr>
                          <w:rFonts w:ascii="Arial" w:hAnsi="Arial"/>
                          <w:color w:val="0D0D0D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A174A7" w:rsidRDefault="0065355E" w:rsidP="00C813FF">
                      <w:pPr>
                        <w:rPr>
                          <w:rFonts w:ascii="Arial" w:hAnsi="Arial"/>
                          <w:color w:val="0D0D0D"/>
                          <w:sz w:val="20"/>
                          <w:szCs w:val="20"/>
                        </w:rPr>
                      </w:pPr>
                      <w:r w:rsidRPr="00D161A7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78DFDA42" wp14:editId="3EC51B0D">
                            <wp:extent cx="95250" cy="190500"/>
                            <wp:effectExtent l="0" t="0" r="0" b="0"/>
                            <wp:docPr id="27" name="Imag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 5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250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E6BB7">
                        <w:rPr>
                          <w:rFonts w:ascii="Arial" w:hAnsi="Arial"/>
                          <w:color w:val="0D0D0D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Arial" w:hAnsi="Arial"/>
                          <w:color w:val="0D0D0D"/>
                          <w:sz w:val="20"/>
                          <w:szCs w:val="20"/>
                        </w:rPr>
                        <w:t xml:space="preserve">  </w:t>
                      </w:r>
                      <w:r w:rsidR="00BE6BB7">
                        <w:rPr>
                          <w:rFonts w:ascii="Arial" w:hAnsi="Arial"/>
                          <w:color w:val="0D0D0D"/>
                          <w:sz w:val="20"/>
                          <w:szCs w:val="20"/>
                        </w:rPr>
                        <w:t>0650611555</w:t>
                      </w:r>
                      <w:r w:rsidR="00BE6BB7" w:rsidRPr="00623848">
                        <w:rPr>
                          <w:rFonts w:ascii="Arial" w:hAnsi="Arial"/>
                          <w:color w:val="0D0D0D"/>
                          <w:sz w:val="20"/>
                          <w:szCs w:val="20"/>
                        </w:rPr>
                        <w:t xml:space="preserve"> </w:t>
                      </w:r>
                      <w:r w:rsidR="00A174A7" w:rsidRPr="00623848">
                        <w:rPr>
                          <w:rFonts w:ascii="Arial" w:hAnsi="Arial"/>
                          <w:color w:val="0D0D0D"/>
                          <w:sz w:val="20"/>
                          <w:szCs w:val="20"/>
                        </w:rPr>
                        <w:t xml:space="preserve">             </w:t>
                      </w:r>
                      <w:r w:rsidR="00623848" w:rsidRPr="00623848">
                        <w:rPr>
                          <w:rFonts w:ascii="Arial" w:hAnsi="Arial"/>
                          <w:color w:val="0D0D0D"/>
                          <w:sz w:val="20"/>
                          <w:szCs w:val="20"/>
                        </w:rPr>
                        <w:t xml:space="preserve">               </w:t>
                      </w:r>
                      <w:r w:rsidR="00310E21">
                        <w:rPr>
                          <w:rFonts w:ascii="Arial" w:hAnsi="Arial"/>
                          <w:color w:val="0D0D0D"/>
                          <w:sz w:val="20"/>
                          <w:szCs w:val="20"/>
                        </w:rPr>
                        <w:t xml:space="preserve"> </w:t>
                      </w:r>
                      <w:r w:rsidR="00623848" w:rsidRPr="00623848">
                        <w:rPr>
                          <w:rFonts w:ascii="Arial" w:hAnsi="Arial"/>
                          <w:color w:val="0D0D0D"/>
                          <w:sz w:val="20"/>
                          <w:szCs w:val="20"/>
                        </w:rPr>
                        <w:t xml:space="preserve"> </w:t>
                      </w:r>
                      <w:r w:rsidR="00094621">
                        <w:rPr>
                          <w:rFonts w:ascii="Arial" w:hAnsi="Arial"/>
                          <w:color w:val="0D0D0D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5403D4" w:rsidRPr="00623848" w:rsidRDefault="0065355E" w:rsidP="00D11FF4">
                      <w:pPr>
                        <w:rPr>
                          <w:rFonts w:ascii="Arial" w:hAnsi="Arial"/>
                          <w:color w:val="0D0D0D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2AAB8BFA" wp14:editId="1225CFE3">
                            <wp:extent cx="219087" cy="147955"/>
                            <wp:effectExtent l="0" t="0" r="9525" b="4445"/>
                            <wp:docPr id="28" name="Imag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906" cy="15391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403D4">
                        <w:rPr>
                          <w:rFonts w:ascii="Arial" w:hAnsi="Arial"/>
                          <w:color w:val="0D0D0D"/>
                          <w:sz w:val="20"/>
                          <w:szCs w:val="20"/>
                        </w:rPr>
                        <w:t>Permis B</w:t>
                      </w:r>
                    </w:p>
                    <w:p w:rsidR="00A174A7" w:rsidRPr="00623848" w:rsidRDefault="0065355E" w:rsidP="00C813FF">
                      <w:pPr>
                        <w:rPr>
                          <w:color w:val="0D0D0D"/>
                        </w:rPr>
                      </w:pPr>
                      <w:r>
                        <w:rPr>
                          <w:color w:val="0D0D0D"/>
                        </w:rPr>
                        <w:t xml:space="preserve"> 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5403D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9416D9" wp14:editId="143D825D">
                <wp:simplePos x="0" y="0"/>
                <wp:positionH relativeFrom="column">
                  <wp:posOffset>-685165</wp:posOffset>
                </wp:positionH>
                <wp:positionV relativeFrom="paragraph">
                  <wp:posOffset>-800100</wp:posOffset>
                </wp:positionV>
                <wp:extent cx="1603375" cy="2330450"/>
                <wp:effectExtent l="4445" t="4445" r="1905" b="0"/>
                <wp:wrapThrough wrapText="bothSides">
                  <wp:wrapPolygon edited="0">
                    <wp:start x="-154" y="0"/>
                    <wp:lineTo x="-154" y="21494"/>
                    <wp:lineTo x="21754" y="21494"/>
                    <wp:lineTo x="21754" y="0"/>
                    <wp:lineTo x="-154" y="0"/>
                  </wp:wrapPolygon>
                </wp:wrapThrough>
                <wp:docPr id="6" name="Rectángulo 3" descr="Tablero de damas grand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3375" cy="2330450"/>
                        </a:xfrm>
                        <a:prstGeom prst="rect">
                          <a:avLst/>
                        </a:prstGeom>
                        <a:blipFill dpi="0" rotWithShape="0">
                          <a:blip r:embed="rId9"/>
                          <a:srcRect/>
                          <a:tile tx="0" ty="0" sx="100000" sy="100000" flip="none" algn="tl"/>
                        </a:blip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D8D8D8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3000" dir="5400000" rotWithShape="0">
                                  <a:srgbClr val="808080">
                                    <a:alpha val="3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174A7" w:rsidRDefault="00A174A7" w:rsidP="009208D6">
                            <w:pPr>
                              <w:ind w:left="426"/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9416D9" id="Rectángulo 3" o:spid="_x0000_s1029" alt="Tablero de damas grande" style="position:absolute;left:0;text-align:left;margin-left:-53.95pt;margin-top:-63pt;width:126.25pt;height:183.5pt;z-index:2516910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" stroked="f" strokecolor="#d8d8d8">
                <v:fill r:id="rId12" o:title="Tablero de damas grande" recolor="t" type="tile"/>
                <v:shadow opacity="22936f" origin=",.5" offset="0,.63889mm"/>
                <v:textbox style="mso-fit-shape-to-text:t">
                  <w:txbxContent>
                    <w:p w:rsidR="00A174A7" w:rsidRDefault="00A174A7" w:rsidP="009208D6">
                      <w:pPr>
                        <w:ind w:left="426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A70072" w:rsidRDefault="00760A51" w:rsidP="00D05C4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6BEE31C" wp14:editId="341B5AED">
                <wp:simplePos x="0" y="0"/>
                <wp:positionH relativeFrom="column">
                  <wp:posOffset>-342900</wp:posOffset>
                </wp:positionH>
                <wp:positionV relativeFrom="paragraph">
                  <wp:posOffset>154304</wp:posOffset>
                </wp:positionV>
                <wp:extent cx="28575" cy="4543425"/>
                <wp:effectExtent l="57150" t="19050" r="66675" b="85725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543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54A6760D" id="Connecteur droit 30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pt,12.15pt" to="-24.75pt,3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" strokecolor="#76923c [2406]" strokeweight="2pt">
                <v:shadow on="t" color="black" opacity="24903f" origin=",.5" offset="0,.55556mm"/>
              </v:line>
            </w:pict>
          </mc:Fallback>
        </mc:AlternateContent>
      </w:r>
      <w:r w:rsidR="00D11F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87C00F4" wp14:editId="683D55B9">
                <wp:simplePos x="0" y="0"/>
                <wp:positionH relativeFrom="column">
                  <wp:posOffset>3257550</wp:posOffset>
                </wp:positionH>
                <wp:positionV relativeFrom="paragraph">
                  <wp:posOffset>125730</wp:posOffset>
                </wp:positionV>
                <wp:extent cx="3657600" cy="4608195"/>
                <wp:effectExtent l="0" t="0" r="0" b="1905"/>
                <wp:wrapSquare wrapText="bothSides"/>
                <wp:docPr id="3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4608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74A7" w:rsidRPr="00D11FF4" w:rsidRDefault="00623848" w:rsidP="003C0E88">
                            <w:pPr>
                              <w:rPr>
                                <w:rFonts w:ascii="Candara" w:hAnsi="Candara"/>
                                <w:b/>
                                <w:color w:val="4BACC6"/>
                                <w:sz w:val="36"/>
                                <w:szCs w:val="36"/>
                              </w:rPr>
                            </w:pPr>
                            <w:r w:rsidRPr="00D11FF4">
                              <w:rPr>
                                <w:rFonts w:ascii="Candara" w:hAnsi="Candara"/>
                                <w:b/>
                                <w:color w:val="4BACC6"/>
                                <w:sz w:val="36"/>
                                <w:szCs w:val="36"/>
                              </w:rPr>
                              <w:t>EXPERIENCES PROFESSIONNELLES</w:t>
                            </w:r>
                          </w:p>
                          <w:p w:rsidR="00094621" w:rsidRDefault="00094621" w:rsidP="00094621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094621" w:rsidRPr="00094621" w:rsidRDefault="00094621" w:rsidP="00094621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94621">
                              <w:rPr>
                                <w:rFonts w:ascii="Arial" w:hAnsi="Arial"/>
                                <w:b/>
                                <w:color w:val="000000"/>
                                <w:sz w:val="16"/>
                                <w:szCs w:val="16"/>
                              </w:rPr>
                              <w:t xml:space="preserve">Du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16"/>
                                <w:szCs w:val="16"/>
                              </w:rPr>
                              <w:t>02/2016 au 08/2017</w:t>
                            </w:r>
                            <w:r w:rsidRPr="00094621">
                              <w:rPr>
                                <w:rFonts w:ascii="Arial" w:hAnsi="Arial"/>
                                <w:b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094621" w:rsidRPr="00094621" w:rsidRDefault="00094621" w:rsidP="00094621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16"/>
                                <w:szCs w:val="16"/>
                              </w:rPr>
                              <w:t>Colomiers</w:t>
                            </w:r>
                            <w:r w:rsidRPr="00094621">
                              <w:rPr>
                                <w:rFonts w:ascii="Arial" w:hAnsi="Arial"/>
                                <w:b/>
                                <w:color w:val="000000"/>
                                <w:sz w:val="16"/>
                                <w:szCs w:val="16"/>
                              </w:rPr>
                              <w:t xml:space="preserve"> - FRANCE</w:t>
                            </w:r>
                          </w:p>
                          <w:p w:rsidR="00094621" w:rsidRPr="00094621" w:rsidRDefault="00094621" w:rsidP="00094621">
                            <w:pPr>
                              <w:rPr>
                                <w:rFonts w:ascii="Arial" w:hAnsi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16"/>
                                <w:szCs w:val="16"/>
                              </w:rPr>
                              <w:t>SOPRA STERIA</w:t>
                            </w:r>
                            <w:r w:rsidRPr="00094621">
                              <w:rPr>
                                <w:rFonts w:ascii="Arial" w:hAnsi="Arial"/>
                                <w:color w:val="000000"/>
                                <w:sz w:val="16"/>
                                <w:szCs w:val="16"/>
                              </w:rPr>
                              <w:t xml:space="preserve">, Secteur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16"/>
                                <w:szCs w:val="16"/>
                              </w:rPr>
                              <w:t>Informatique Bancaire</w:t>
                            </w:r>
                          </w:p>
                          <w:p w:rsidR="00094621" w:rsidRPr="00094621" w:rsidRDefault="00094621" w:rsidP="00094621">
                            <w:pPr>
                              <w:rPr>
                                <w:rFonts w:ascii="Arial" w:hAnsi="Arial"/>
                                <w:color w:val="000000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094621">
                              <w:rPr>
                                <w:rFonts w:ascii="Arial" w:hAnsi="Arial"/>
                                <w:color w:val="000000"/>
                                <w:sz w:val="16"/>
                                <w:szCs w:val="16"/>
                                <w:u w:val="single"/>
                              </w:rPr>
                              <w:t xml:space="preserve">Poste occupé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16"/>
                                <w:szCs w:val="16"/>
                                <w:u w:val="single"/>
                              </w:rPr>
                              <w:t>Contrôle Interface Production</w:t>
                            </w:r>
                          </w:p>
                          <w:p w:rsidR="00094621" w:rsidRPr="00094621" w:rsidRDefault="00094621" w:rsidP="00094621">
                            <w:pPr>
                              <w:rPr>
                                <w:rFonts w:ascii="Arial" w:hAnsi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94621">
                              <w:rPr>
                                <w:rFonts w:ascii="Arial" w:hAnsi="Arial"/>
                                <w:color w:val="000000"/>
                                <w:sz w:val="16"/>
                                <w:szCs w:val="16"/>
                              </w:rPr>
                              <w:t xml:space="preserve">Missions et tâches réalisées: </w:t>
                            </w:r>
                          </w:p>
                          <w:p w:rsidR="00094621" w:rsidRPr="00094621" w:rsidRDefault="00D11FF4" w:rsidP="00094621">
                            <w:pPr>
                              <w:rPr>
                                <w:rFonts w:ascii="Arial" w:hAnsi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6"/>
                                <w:szCs w:val="16"/>
                              </w:rPr>
                              <w:t>-</w:t>
                            </w:r>
                            <w:r w:rsidR="00094621" w:rsidRPr="00094621">
                              <w:rPr>
                                <w:rFonts w:ascii="Arial" w:hAnsi="Arial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94621">
                              <w:rPr>
                                <w:rFonts w:ascii="Arial" w:hAnsi="Arial"/>
                                <w:color w:val="000000"/>
                                <w:sz w:val="16"/>
                                <w:szCs w:val="16"/>
                              </w:rPr>
                              <w:t>Contrôle des normes des livrables et mise en place d’outils de contrôle et de suivi</w:t>
                            </w:r>
                          </w:p>
                          <w:p w:rsidR="00094621" w:rsidRDefault="00094621" w:rsidP="00094621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094621" w:rsidRPr="00094621" w:rsidRDefault="00094621" w:rsidP="00094621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94621">
                              <w:rPr>
                                <w:rFonts w:ascii="Arial" w:hAnsi="Arial"/>
                                <w:b/>
                                <w:color w:val="000000"/>
                                <w:sz w:val="16"/>
                                <w:szCs w:val="16"/>
                              </w:rPr>
                              <w:t xml:space="preserve">Du 02/2014 au 02/2015 </w:t>
                            </w:r>
                          </w:p>
                          <w:p w:rsidR="00094621" w:rsidRPr="00094621" w:rsidRDefault="00094621" w:rsidP="00094621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94621">
                              <w:rPr>
                                <w:rFonts w:ascii="Arial" w:hAnsi="Arial"/>
                                <w:b/>
                                <w:color w:val="000000"/>
                                <w:sz w:val="16"/>
                                <w:szCs w:val="16"/>
                              </w:rPr>
                              <w:t>Muret - FRANCE</w:t>
                            </w:r>
                          </w:p>
                          <w:p w:rsidR="00094621" w:rsidRPr="00094621" w:rsidRDefault="00094621" w:rsidP="00094621">
                            <w:pPr>
                              <w:rPr>
                                <w:rFonts w:ascii="Arial" w:hAnsi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94621">
                              <w:rPr>
                                <w:rFonts w:ascii="Arial" w:hAnsi="Arial"/>
                                <w:b/>
                                <w:color w:val="000000"/>
                                <w:sz w:val="16"/>
                                <w:szCs w:val="16"/>
                              </w:rPr>
                              <w:t>MECAPROTEC</w:t>
                            </w:r>
                            <w:r w:rsidRPr="00094621">
                              <w:rPr>
                                <w:rFonts w:ascii="Arial" w:hAnsi="Arial"/>
                                <w:color w:val="000000"/>
                                <w:sz w:val="16"/>
                                <w:szCs w:val="16"/>
                              </w:rPr>
                              <w:t>, Secteur Logiciel de CAO</w:t>
                            </w:r>
                          </w:p>
                          <w:p w:rsidR="00094621" w:rsidRPr="00094621" w:rsidRDefault="00094621" w:rsidP="00094621">
                            <w:pPr>
                              <w:rPr>
                                <w:rFonts w:ascii="Arial" w:hAnsi="Arial"/>
                                <w:color w:val="000000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094621">
                              <w:rPr>
                                <w:rFonts w:ascii="Arial" w:hAnsi="Arial"/>
                                <w:color w:val="000000"/>
                                <w:sz w:val="16"/>
                                <w:szCs w:val="16"/>
                                <w:u w:val="single"/>
                              </w:rPr>
                              <w:t>Poste occupé Assistant Commercial France</w:t>
                            </w:r>
                          </w:p>
                          <w:p w:rsidR="00094621" w:rsidRPr="00094621" w:rsidRDefault="00094621" w:rsidP="00094621">
                            <w:pPr>
                              <w:rPr>
                                <w:rFonts w:ascii="Arial" w:hAnsi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94621">
                              <w:rPr>
                                <w:rFonts w:ascii="Arial" w:hAnsi="Arial"/>
                                <w:color w:val="000000"/>
                                <w:sz w:val="16"/>
                                <w:szCs w:val="16"/>
                              </w:rPr>
                              <w:t xml:space="preserve">Missions et tâches réalisées: </w:t>
                            </w:r>
                          </w:p>
                          <w:p w:rsidR="00094621" w:rsidRPr="00094621" w:rsidRDefault="00D11FF4" w:rsidP="00094621">
                            <w:pPr>
                              <w:rPr>
                                <w:rFonts w:ascii="Arial" w:hAnsi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6"/>
                                <w:szCs w:val="16"/>
                              </w:rPr>
                              <w:t>-</w:t>
                            </w:r>
                            <w:r w:rsidR="00094621" w:rsidRPr="00094621">
                              <w:rPr>
                                <w:rFonts w:ascii="Arial" w:hAnsi="Arial"/>
                                <w:color w:val="000000"/>
                                <w:sz w:val="16"/>
                                <w:szCs w:val="16"/>
                              </w:rPr>
                              <w:t xml:space="preserve"> Contrôle non destructif sur pièces aéronautique</w:t>
                            </w:r>
                          </w:p>
                          <w:p w:rsidR="00094621" w:rsidRPr="00094621" w:rsidRDefault="00094621" w:rsidP="003C0E88">
                            <w:pPr>
                              <w:rPr>
                                <w:rFonts w:ascii="Arial" w:hAnsi="Arial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623848" w:rsidRPr="00094621" w:rsidRDefault="00310E21" w:rsidP="00623848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94621">
                              <w:rPr>
                                <w:rFonts w:ascii="Arial" w:hAnsi="Arial"/>
                                <w:b/>
                                <w:color w:val="000000"/>
                                <w:sz w:val="16"/>
                                <w:szCs w:val="16"/>
                              </w:rPr>
                              <w:t>Du 10/2013 au 11/2013</w:t>
                            </w:r>
                            <w:r w:rsidR="00623848" w:rsidRPr="00094621">
                              <w:rPr>
                                <w:rFonts w:ascii="Arial" w:hAnsi="Arial"/>
                                <w:b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623848" w:rsidRPr="00094621" w:rsidRDefault="00310E21" w:rsidP="00623848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94621">
                              <w:rPr>
                                <w:rFonts w:ascii="Arial" w:hAnsi="Arial"/>
                                <w:b/>
                                <w:color w:val="000000"/>
                                <w:sz w:val="16"/>
                                <w:szCs w:val="16"/>
                              </w:rPr>
                              <w:t>Colomiers</w:t>
                            </w:r>
                            <w:r w:rsidR="00623848" w:rsidRPr="00094621">
                              <w:rPr>
                                <w:rFonts w:ascii="Arial" w:hAnsi="Arial"/>
                                <w:b/>
                                <w:color w:val="000000"/>
                                <w:sz w:val="16"/>
                                <w:szCs w:val="16"/>
                              </w:rPr>
                              <w:t xml:space="preserve"> - </w:t>
                            </w:r>
                            <w:r w:rsidRPr="00094621">
                              <w:rPr>
                                <w:rFonts w:ascii="Arial" w:hAnsi="Arial"/>
                                <w:b/>
                                <w:color w:val="000000"/>
                                <w:sz w:val="16"/>
                                <w:szCs w:val="16"/>
                              </w:rPr>
                              <w:t>FRANCE</w:t>
                            </w:r>
                          </w:p>
                          <w:p w:rsidR="00623848" w:rsidRPr="00094621" w:rsidRDefault="00310E21" w:rsidP="00623848">
                            <w:pPr>
                              <w:rPr>
                                <w:rFonts w:ascii="Arial" w:hAnsi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94621">
                              <w:rPr>
                                <w:rFonts w:ascii="Arial" w:hAnsi="Arial"/>
                                <w:b/>
                                <w:color w:val="000000"/>
                                <w:sz w:val="16"/>
                                <w:szCs w:val="16"/>
                              </w:rPr>
                              <w:t>IGE+XAO</w:t>
                            </w:r>
                            <w:r w:rsidR="00623848" w:rsidRPr="00094621">
                              <w:rPr>
                                <w:rFonts w:ascii="Arial" w:hAnsi="Arial"/>
                                <w:color w:val="000000"/>
                                <w:sz w:val="16"/>
                                <w:szCs w:val="16"/>
                              </w:rPr>
                              <w:t xml:space="preserve">, Secteur </w:t>
                            </w:r>
                            <w:r w:rsidRPr="00094621">
                              <w:rPr>
                                <w:rFonts w:ascii="Arial" w:hAnsi="Arial"/>
                                <w:color w:val="000000"/>
                                <w:sz w:val="16"/>
                                <w:szCs w:val="16"/>
                              </w:rPr>
                              <w:t>Logiciel de CAO</w:t>
                            </w:r>
                          </w:p>
                          <w:p w:rsidR="00623848" w:rsidRPr="00094621" w:rsidRDefault="00623848" w:rsidP="00623848">
                            <w:pPr>
                              <w:rPr>
                                <w:rFonts w:ascii="Arial" w:hAnsi="Arial"/>
                                <w:color w:val="000000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094621">
                              <w:rPr>
                                <w:rFonts w:ascii="Arial" w:hAnsi="Arial"/>
                                <w:color w:val="000000"/>
                                <w:sz w:val="16"/>
                                <w:szCs w:val="16"/>
                                <w:u w:val="single"/>
                              </w:rPr>
                              <w:t xml:space="preserve">Poste occupé </w:t>
                            </w:r>
                            <w:r w:rsidR="00310E21" w:rsidRPr="00094621">
                              <w:rPr>
                                <w:rFonts w:ascii="Arial" w:hAnsi="Arial"/>
                                <w:color w:val="000000"/>
                                <w:sz w:val="16"/>
                                <w:szCs w:val="16"/>
                                <w:u w:val="single"/>
                              </w:rPr>
                              <w:t>Assistant Commercial France</w:t>
                            </w:r>
                          </w:p>
                          <w:p w:rsidR="00D11FF4" w:rsidRDefault="00623848" w:rsidP="00623848">
                            <w:pPr>
                              <w:rPr>
                                <w:rFonts w:ascii="Arial" w:hAnsi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94621">
                              <w:rPr>
                                <w:rFonts w:ascii="Arial" w:hAnsi="Arial"/>
                                <w:color w:val="000000"/>
                                <w:sz w:val="16"/>
                                <w:szCs w:val="16"/>
                              </w:rPr>
                              <w:t xml:space="preserve">Missions et tâches réalisées: </w:t>
                            </w:r>
                          </w:p>
                          <w:p w:rsidR="00D11FF4" w:rsidRDefault="00D11FF4" w:rsidP="00623848">
                            <w:pPr>
                              <w:rPr>
                                <w:rFonts w:ascii="Arial" w:hAnsi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11FF4">
                              <w:rPr>
                                <w:rFonts w:ascii="Arial" w:hAnsi="Arial"/>
                                <w:color w:val="000000"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10E21" w:rsidRPr="00D11FF4">
                              <w:rPr>
                                <w:rFonts w:ascii="Arial" w:hAnsi="Arial"/>
                                <w:color w:val="000000"/>
                                <w:sz w:val="16"/>
                                <w:szCs w:val="16"/>
                              </w:rPr>
                              <w:t>Phoning Formation</w:t>
                            </w:r>
                            <w:r w:rsidR="009D2A4F" w:rsidRPr="00D11FF4">
                              <w:rPr>
                                <w:rFonts w:ascii="Arial" w:hAnsi="Arial"/>
                                <w:color w:val="000000"/>
                                <w:sz w:val="16"/>
                                <w:szCs w:val="16"/>
                              </w:rPr>
                              <w:t>, suivit client.</w:t>
                            </w:r>
                          </w:p>
                          <w:p w:rsidR="00623848" w:rsidRPr="00094621" w:rsidRDefault="00D11FF4" w:rsidP="00623848">
                            <w:pPr>
                              <w:rPr>
                                <w:rFonts w:ascii="Arial" w:hAnsi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6"/>
                                <w:szCs w:val="16"/>
                              </w:rPr>
                              <w:t xml:space="preserve">- </w:t>
                            </w:r>
                            <w:r w:rsidR="00310E21" w:rsidRPr="00094621">
                              <w:rPr>
                                <w:rFonts w:ascii="Arial" w:hAnsi="Arial"/>
                                <w:color w:val="000000"/>
                                <w:sz w:val="16"/>
                                <w:szCs w:val="16"/>
                              </w:rPr>
                              <w:t>Réalisation d’offre promotionelles</w:t>
                            </w:r>
                          </w:p>
                          <w:p w:rsidR="00623848" w:rsidRPr="00094621" w:rsidRDefault="00623848" w:rsidP="00623848">
                            <w:pPr>
                              <w:rPr>
                                <w:rFonts w:ascii="Arial" w:hAnsi="Arial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623848" w:rsidRPr="00094621" w:rsidRDefault="00310E21" w:rsidP="00623848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94621">
                              <w:rPr>
                                <w:rFonts w:ascii="Arial" w:hAnsi="Arial"/>
                                <w:b/>
                                <w:color w:val="000000"/>
                                <w:sz w:val="16"/>
                                <w:szCs w:val="16"/>
                              </w:rPr>
                              <w:t>Du 02/2012 au 02/2013</w:t>
                            </w:r>
                            <w:r w:rsidR="00623848" w:rsidRPr="00094621">
                              <w:rPr>
                                <w:rFonts w:ascii="Arial" w:hAnsi="Arial"/>
                                <w:b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623848" w:rsidRPr="00094621" w:rsidRDefault="00310E21" w:rsidP="00623848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94621">
                              <w:rPr>
                                <w:rFonts w:ascii="Arial" w:hAnsi="Arial"/>
                                <w:b/>
                                <w:color w:val="000000"/>
                                <w:sz w:val="16"/>
                                <w:szCs w:val="16"/>
                              </w:rPr>
                              <w:t>Le Haillan - FRANCE</w:t>
                            </w:r>
                          </w:p>
                          <w:p w:rsidR="00623848" w:rsidRPr="00094621" w:rsidRDefault="00310E21" w:rsidP="00623848">
                            <w:pPr>
                              <w:rPr>
                                <w:rFonts w:ascii="Arial" w:hAnsi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94621">
                              <w:rPr>
                                <w:rFonts w:ascii="Arial" w:hAnsi="Arial"/>
                                <w:b/>
                                <w:color w:val="000000"/>
                                <w:sz w:val="16"/>
                                <w:szCs w:val="16"/>
                              </w:rPr>
                              <w:t>CGI</w:t>
                            </w:r>
                            <w:r w:rsidR="00623848" w:rsidRPr="00094621">
                              <w:rPr>
                                <w:rFonts w:ascii="Arial" w:hAnsi="Arial"/>
                                <w:color w:val="000000"/>
                                <w:sz w:val="16"/>
                                <w:szCs w:val="16"/>
                              </w:rPr>
                              <w:t xml:space="preserve">, Secteur </w:t>
                            </w:r>
                            <w:r w:rsidRPr="00094621">
                              <w:rPr>
                                <w:rFonts w:ascii="Arial" w:hAnsi="Arial"/>
                                <w:color w:val="000000"/>
                                <w:sz w:val="16"/>
                                <w:szCs w:val="16"/>
                              </w:rPr>
                              <w:t>Informatique Bancaire</w:t>
                            </w:r>
                          </w:p>
                          <w:p w:rsidR="00623848" w:rsidRPr="00094621" w:rsidRDefault="00623848" w:rsidP="00623848">
                            <w:pPr>
                              <w:rPr>
                                <w:rFonts w:ascii="Arial" w:hAnsi="Arial"/>
                                <w:color w:val="000000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094621">
                              <w:rPr>
                                <w:rFonts w:ascii="Arial" w:hAnsi="Arial"/>
                                <w:color w:val="000000"/>
                                <w:sz w:val="16"/>
                                <w:szCs w:val="16"/>
                                <w:u w:val="single"/>
                              </w:rPr>
                              <w:t xml:space="preserve">Poste occupé </w:t>
                            </w:r>
                            <w:r w:rsidR="00310E21" w:rsidRPr="00094621">
                              <w:rPr>
                                <w:rFonts w:ascii="Arial" w:hAnsi="Arial"/>
                                <w:color w:val="000000"/>
                                <w:sz w:val="16"/>
                                <w:szCs w:val="16"/>
                                <w:u w:val="single"/>
                              </w:rPr>
                              <w:t>Analyste Programmeur</w:t>
                            </w:r>
                          </w:p>
                          <w:p w:rsidR="00F411F6" w:rsidRPr="00094621" w:rsidRDefault="00623848" w:rsidP="00623848">
                            <w:pPr>
                              <w:rPr>
                                <w:rFonts w:ascii="Arial" w:hAnsi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94621">
                              <w:rPr>
                                <w:rFonts w:ascii="Arial" w:hAnsi="Arial"/>
                                <w:color w:val="000000"/>
                                <w:sz w:val="16"/>
                                <w:szCs w:val="16"/>
                              </w:rPr>
                              <w:t xml:space="preserve">Missions et tâches réalisées: </w:t>
                            </w:r>
                          </w:p>
                          <w:p w:rsidR="00623848" w:rsidRPr="00D11FF4" w:rsidRDefault="00D11FF4" w:rsidP="00D11FF4">
                            <w:pPr>
                              <w:rPr>
                                <w:rFonts w:ascii="Arial" w:hAnsi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11FF4">
                              <w:rPr>
                                <w:rFonts w:ascii="Arial" w:hAnsi="Arial"/>
                                <w:color w:val="000000"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10E21" w:rsidRPr="00D11FF4">
                              <w:rPr>
                                <w:rFonts w:ascii="Arial" w:hAnsi="Arial"/>
                                <w:color w:val="000000"/>
                                <w:sz w:val="16"/>
                                <w:szCs w:val="16"/>
                              </w:rPr>
                              <w:t>Réalisation de programmes en COBOL</w:t>
                            </w:r>
                            <w:r w:rsidRPr="00D11FF4">
                              <w:rPr>
                                <w:rFonts w:ascii="Arial" w:hAnsi="Arial"/>
                                <w:color w:val="000000"/>
                                <w:sz w:val="16"/>
                                <w:szCs w:val="16"/>
                              </w:rPr>
                              <w:t>, Batch</w:t>
                            </w:r>
                          </w:p>
                          <w:p w:rsidR="00623848" w:rsidRPr="00094621" w:rsidRDefault="00623848" w:rsidP="00623848">
                            <w:pPr>
                              <w:rPr>
                                <w:rFonts w:ascii="Arial" w:hAnsi="Arial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623848" w:rsidRPr="00094621" w:rsidRDefault="00F411F6" w:rsidP="00623848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94621">
                              <w:rPr>
                                <w:rFonts w:ascii="Arial" w:hAnsi="Arial"/>
                                <w:b/>
                                <w:color w:val="000000"/>
                                <w:sz w:val="16"/>
                                <w:szCs w:val="16"/>
                              </w:rPr>
                              <w:t>Du 01/2011 au 06</w:t>
                            </w:r>
                            <w:r w:rsidR="00623848" w:rsidRPr="00094621">
                              <w:rPr>
                                <w:rFonts w:ascii="Arial" w:hAnsi="Arial"/>
                                <w:b/>
                                <w:color w:val="000000"/>
                                <w:sz w:val="16"/>
                                <w:szCs w:val="16"/>
                              </w:rPr>
                              <w:t>/</w:t>
                            </w:r>
                            <w:r w:rsidRPr="00094621">
                              <w:rPr>
                                <w:rFonts w:ascii="Arial" w:hAnsi="Arial"/>
                                <w:b/>
                                <w:color w:val="000000"/>
                                <w:sz w:val="16"/>
                                <w:szCs w:val="16"/>
                              </w:rPr>
                              <w:t>2011</w:t>
                            </w:r>
                            <w:r w:rsidR="00623848" w:rsidRPr="00094621">
                              <w:rPr>
                                <w:rFonts w:ascii="Arial" w:hAnsi="Arial"/>
                                <w:b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623848" w:rsidRPr="00094621" w:rsidRDefault="00F411F6" w:rsidP="00623848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94621">
                              <w:rPr>
                                <w:rFonts w:ascii="Arial" w:hAnsi="Arial"/>
                                <w:b/>
                                <w:color w:val="000000"/>
                                <w:sz w:val="16"/>
                                <w:szCs w:val="16"/>
                              </w:rPr>
                              <w:t>Air sur l’Adour - FRANCE</w:t>
                            </w:r>
                          </w:p>
                          <w:p w:rsidR="00623848" w:rsidRPr="00094621" w:rsidRDefault="00F411F6" w:rsidP="00623848">
                            <w:pPr>
                              <w:rPr>
                                <w:rFonts w:ascii="Arial" w:hAnsi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94621">
                              <w:rPr>
                                <w:rFonts w:ascii="Arial" w:hAnsi="Arial"/>
                                <w:b/>
                                <w:color w:val="000000"/>
                                <w:sz w:val="16"/>
                                <w:szCs w:val="16"/>
                              </w:rPr>
                              <w:t>CACG</w:t>
                            </w:r>
                            <w:r w:rsidR="00623848" w:rsidRPr="00094621">
                              <w:rPr>
                                <w:rFonts w:ascii="Arial" w:hAnsi="Arial"/>
                                <w:color w:val="000000"/>
                                <w:sz w:val="16"/>
                                <w:szCs w:val="16"/>
                              </w:rPr>
                              <w:t xml:space="preserve">, Secteur </w:t>
                            </w:r>
                            <w:r w:rsidRPr="00094621">
                              <w:rPr>
                                <w:rFonts w:ascii="Arial" w:hAnsi="Arial"/>
                                <w:color w:val="000000"/>
                                <w:sz w:val="16"/>
                                <w:szCs w:val="16"/>
                              </w:rPr>
                              <w:t>Exploitation de réseau hydraulique</w:t>
                            </w:r>
                          </w:p>
                          <w:p w:rsidR="00623848" w:rsidRPr="00094621" w:rsidRDefault="00623848" w:rsidP="00623848">
                            <w:pPr>
                              <w:rPr>
                                <w:rFonts w:ascii="Arial" w:hAnsi="Arial"/>
                                <w:color w:val="000000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094621">
                              <w:rPr>
                                <w:rFonts w:ascii="Arial" w:hAnsi="Arial"/>
                                <w:color w:val="000000"/>
                                <w:sz w:val="16"/>
                                <w:szCs w:val="16"/>
                                <w:u w:val="single"/>
                              </w:rPr>
                              <w:t xml:space="preserve">Poste occupé </w:t>
                            </w:r>
                            <w:r w:rsidR="009D2A4F" w:rsidRPr="00094621">
                              <w:rPr>
                                <w:rFonts w:ascii="Arial" w:hAnsi="Arial"/>
                                <w:color w:val="000000"/>
                                <w:sz w:val="16"/>
                                <w:szCs w:val="16"/>
                                <w:u w:val="single"/>
                              </w:rPr>
                              <w:t>Etudiant, Stage de fin d’étude BTS</w:t>
                            </w:r>
                          </w:p>
                          <w:p w:rsidR="009D2A4F" w:rsidRPr="00094621" w:rsidRDefault="00623848" w:rsidP="00623848">
                            <w:pPr>
                              <w:rPr>
                                <w:rFonts w:ascii="Arial" w:hAnsi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94621">
                              <w:rPr>
                                <w:rFonts w:ascii="Arial" w:hAnsi="Arial"/>
                                <w:color w:val="000000"/>
                                <w:sz w:val="16"/>
                                <w:szCs w:val="16"/>
                              </w:rPr>
                              <w:t xml:space="preserve">Missions et tâches réalisées: </w:t>
                            </w:r>
                          </w:p>
                          <w:p w:rsidR="00623848" w:rsidRPr="00094621" w:rsidRDefault="009D2A4F" w:rsidP="00094621">
                            <w:pPr>
                              <w:ind w:left="1701"/>
                              <w:rPr>
                                <w:rFonts w:ascii="Arial" w:hAnsi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94621">
                              <w:rPr>
                                <w:rFonts w:ascii="Arial" w:hAnsi="Arial"/>
                                <w:color w:val="000000"/>
                                <w:sz w:val="16"/>
                                <w:szCs w:val="16"/>
                              </w:rPr>
                              <w:t>Rénovation d’une station de pompage.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C00F4" id="Cuadro de texto 10" o:spid="_x0000_s1030" type="#_x0000_t202" style="position:absolute;margin-left:256.5pt;margin-top:9.9pt;width:4in;height:362.8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" stroked="f">
                <v:textbox>
                  <w:txbxContent>
                    <w:p w:rsidR="00A174A7" w:rsidRPr="00D11FF4" w:rsidRDefault="00623848" w:rsidP="003C0E88">
                      <w:pPr>
                        <w:rPr>
                          <w:rFonts w:ascii="Candara" w:hAnsi="Candara"/>
                          <w:b/>
                          <w:color w:val="4BACC6"/>
                          <w:sz w:val="36"/>
                          <w:szCs w:val="36"/>
                        </w:rPr>
                      </w:pPr>
                      <w:r w:rsidRPr="00D11FF4">
                        <w:rPr>
                          <w:rFonts w:ascii="Candara" w:hAnsi="Candara"/>
                          <w:b/>
                          <w:color w:val="4BACC6"/>
                          <w:sz w:val="36"/>
                          <w:szCs w:val="36"/>
                        </w:rPr>
                        <w:t>EXPERIENCES PROFESSIONNELLES</w:t>
                      </w:r>
                    </w:p>
                    <w:p w:rsidR="00094621" w:rsidRDefault="00094621" w:rsidP="00094621">
                      <w:pPr>
                        <w:rPr>
                          <w:rFonts w:ascii="Arial" w:hAnsi="Arial"/>
                          <w:b/>
                          <w:color w:val="000000"/>
                          <w:sz w:val="16"/>
                          <w:szCs w:val="16"/>
                        </w:rPr>
                      </w:pPr>
                    </w:p>
                    <w:p w:rsidR="00094621" w:rsidRPr="00094621" w:rsidRDefault="00094621" w:rsidP="00094621">
                      <w:pPr>
                        <w:rPr>
                          <w:rFonts w:ascii="Arial" w:hAnsi="Arial"/>
                          <w:b/>
                          <w:color w:val="000000"/>
                          <w:sz w:val="16"/>
                          <w:szCs w:val="16"/>
                        </w:rPr>
                      </w:pPr>
                      <w:r w:rsidRPr="00094621">
                        <w:rPr>
                          <w:rFonts w:ascii="Arial" w:hAnsi="Arial"/>
                          <w:b/>
                          <w:color w:val="000000"/>
                          <w:sz w:val="16"/>
                          <w:szCs w:val="16"/>
                        </w:rPr>
                        <w:t xml:space="preserve">Du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16"/>
                          <w:szCs w:val="16"/>
                        </w:rPr>
                        <w:t>02/2016 au 08/2017</w:t>
                      </w:r>
                      <w:r w:rsidRPr="00094621">
                        <w:rPr>
                          <w:rFonts w:ascii="Arial" w:hAnsi="Arial"/>
                          <w:b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094621" w:rsidRPr="00094621" w:rsidRDefault="00094621" w:rsidP="00094621">
                      <w:pPr>
                        <w:rPr>
                          <w:rFonts w:ascii="Arial" w:hAnsi="Arial"/>
                          <w:b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16"/>
                          <w:szCs w:val="16"/>
                        </w:rPr>
                        <w:t>Colomiers</w:t>
                      </w:r>
                      <w:r w:rsidRPr="00094621">
                        <w:rPr>
                          <w:rFonts w:ascii="Arial" w:hAnsi="Arial"/>
                          <w:b/>
                          <w:color w:val="000000"/>
                          <w:sz w:val="16"/>
                          <w:szCs w:val="16"/>
                        </w:rPr>
                        <w:t xml:space="preserve"> - FRANCE</w:t>
                      </w:r>
                    </w:p>
                    <w:p w:rsidR="00094621" w:rsidRPr="00094621" w:rsidRDefault="00094621" w:rsidP="00094621">
                      <w:pPr>
                        <w:rPr>
                          <w:rFonts w:ascii="Arial" w:hAnsi="Arial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16"/>
                          <w:szCs w:val="16"/>
                        </w:rPr>
                        <w:t>SOPRA STERIA</w:t>
                      </w:r>
                      <w:r w:rsidRPr="00094621">
                        <w:rPr>
                          <w:rFonts w:ascii="Arial" w:hAnsi="Arial"/>
                          <w:color w:val="000000"/>
                          <w:sz w:val="16"/>
                          <w:szCs w:val="16"/>
                        </w:rPr>
                        <w:t xml:space="preserve">, Secteur </w:t>
                      </w:r>
                      <w:r>
                        <w:rPr>
                          <w:rFonts w:ascii="Arial" w:hAnsi="Arial"/>
                          <w:color w:val="000000"/>
                          <w:sz w:val="16"/>
                          <w:szCs w:val="16"/>
                        </w:rPr>
                        <w:t>Informatique Bancaire</w:t>
                      </w:r>
                    </w:p>
                    <w:p w:rsidR="00094621" w:rsidRPr="00094621" w:rsidRDefault="00094621" w:rsidP="00094621">
                      <w:pPr>
                        <w:rPr>
                          <w:rFonts w:ascii="Arial" w:hAnsi="Arial"/>
                          <w:color w:val="000000"/>
                          <w:sz w:val="16"/>
                          <w:szCs w:val="16"/>
                          <w:u w:val="single"/>
                        </w:rPr>
                      </w:pPr>
                      <w:r w:rsidRPr="00094621">
                        <w:rPr>
                          <w:rFonts w:ascii="Arial" w:hAnsi="Arial"/>
                          <w:color w:val="000000"/>
                          <w:sz w:val="16"/>
                          <w:szCs w:val="16"/>
                          <w:u w:val="single"/>
                        </w:rPr>
                        <w:t xml:space="preserve">Poste occupé </w:t>
                      </w:r>
                      <w:r>
                        <w:rPr>
                          <w:rFonts w:ascii="Arial" w:hAnsi="Arial"/>
                          <w:color w:val="000000"/>
                          <w:sz w:val="16"/>
                          <w:szCs w:val="16"/>
                          <w:u w:val="single"/>
                        </w:rPr>
                        <w:t>Contrôle Interface Production</w:t>
                      </w:r>
                    </w:p>
                    <w:p w:rsidR="00094621" w:rsidRPr="00094621" w:rsidRDefault="00094621" w:rsidP="00094621">
                      <w:pPr>
                        <w:rPr>
                          <w:rFonts w:ascii="Arial" w:hAnsi="Arial"/>
                          <w:color w:val="000000"/>
                          <w:sz w:val="16"/>
                          <w:szCs w:val="16"/>
                        </w:rPr>
                      </w:pPr>
                      <w:r w:rsidRPr="00094621">
                        <w:rPr>
                          <w:rFonts w:ascii="Arial" w:hAnsi="Arial"/>
                          <w:color w:val="000000"/>
                          <w:sz w:val="16"/>
                          <w:szCs w:val="16"/>
                        </w:rPr>
                        <w:t xml:space="preserve">Missions et tâches réalisées: </w:t>
                      </w:r>
                    </w:p>
                    <w:p w:rsidR="00094621" w:rsidRPr="00094621" w:rsidRDefault="00D11FF4" w:rsidP="00094621">
                      <w:pPr>
                        <w:rPr>
                          <w:rFonts w:ascii="Arial" w:hAnsi="Arial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16"/>
                          <w:szCs w:val="16"/>
                        </w:rPr>
                        <w:t>-</w:t>
                      </w:r>
                      <w:r w:rsidR="00094621" w:rsidRPr="00094621">
                        <w:rPr>
                          <w:rFonts w:ascii="Arial" w:hAnsi="Arial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="00094621">
                        <w:rPr>
                          <w:rFonts w:ascii="Arial" w:hAnsi="Arial"/>
                          <w:color w:val="000000"/>
                          <w:sz w:val="16"/>
                          <w:szCs w:val="16"/>
                        </w:rPr>
                        <w:t>Contrôle des normes des livrables et mise en place d’outils de contrôle et de suivi</w:t>
                      </w:r>
                    </w:p>
                    <w:p w:rsidR="00094621" w:rsidRDefault="00094621" w:rsidP="00094621">
                      <w:pPr>
                        <w:rPr>
                          <w:rFonts w:ascii="Arial" w:hAnsi="Arial"/>
                          <w:b/>
                          <w:color w:val="000000"/>
                          <w:sz w:val="16"/>
                          <w:szCs w:val="16"/>
                        </w:rPr>
                      </w:pPr>
                    </w:p>
                    <w:p w:rsidR="00094621" w:rsidRPr="00094621" w:rsidRDefault="00094621" w:rsidP="00094621">
                      <w:pPr>
                        <w:rPr>
                          <w:rFonts w:ascii="Arial" w:hAnsi="Arial"/>
                          <w:b/>
                          <w:color w:val="000000"/>
                          <w:sz w:val="16"/>
                          <w:szCs w:val="16"/>
                        </w:rPr>
                      </w:pPr>
                      <w:r w:rsidRPr="00094621">
                        <w:rPr>
                          <w:rFonts w:ascii="Arial" w:hAnsi="Arial"/>
                          <w:b/>
                          <w:color w:val="000000"/>
                          <w:sz w:val="16"/>
                          <w:szCs w:val="16"/>
                        </w:rPr>
                        <w:t xml:space="preserve">Du 02/2014 au 02/2015 </w:t>
                      </w:r>
                    </w:p>
                    <w:p w:rsidR="00094621" w:rsidRPr="00094621" w:rsidRDefault="00094621" w:rsidP="00094621">
                      <w:pPr>
                        <w:rPr>
                          <w:rFonts w:ascii="Arial" w:hAnsi="Arial"/>
                          <w:b/>
                          <w:color w:val="000000"/>
                          <w:sz w:val="16"/>
                          <w:szCs w:val="16"/>
                        </w:rPr>
                      </w:pPr>
                      <w:r w:rsidRPr="00094621">
                        <w:rPr>
                          <w:rFonts w:ascii="Arial" w:hAnsi="Arial"/>
                          <w:b/>
                          <w:color w:val="000000"/>
                          <w:sz w:val="16"/>
                          <w:szCs w:val="16"/>
                        </w:rPr>
                        <w:t>Muret - FRANCE</w:t>
                      </w:r>
                    </w:p>
                    <w:p w:rsidR="00094621" w:rsidRPr="00094621" w:rsidRDefault="00094621" w:rsidP="00094621">
                      <w:pPr>
                        <w:rPr>
                          <w:rFonts w:ascii="Arial" w:hAnsi="Arial"/>
                          <w:color w:val="000000"/>
                          <w:sz w:val="16"/>
                          <w:szCs w:val="16"/>
                        </w:rPr>
                      </w:pPr>
                      <w:r w:rsidRPr="00094621">
                        <w:rPr>
                          <w:rFonts w:ascii="Arial" w:hAnsi="Arial"/>
                          <w:b/>
                          <w:color w:val="000000"/>
                          <w:sz w:val="16"/>
                          <w:szCs w:val="16"/>
                        </w:rPr>
                        <w:t>MECAPROTEC</w:t>
                      </w:r>
                      <w:r w:rsidRPr="00094621">
                        <w:rPr>
                          <w:rFonts w:ascii="Arial" w:hAnsi="Arial"/>
                          <w:color w:val="000000"/>
                          <w:sz w:val="16"/>
                          <w:szCs w:val="16"/>
                        </w:rPr>
                        <w:t>, Secteur Logiciel de CAO</w:t>
                      </w:r>
                    </w:p>
                    <w:p w:rsidR="00094621" w:rsidRPr="00094621" w:rsidRDefault="00094621" w:rsidP="00094621">
                      <w:pPr>
                        <w:rPr>
                          <w:rFonts w:ascii="Arial" w:hAnsi="Arial"/>
                          <w:color w:val="000000"/>
                          <w:sz w:val="16"/>
                          <w:szCs w:val="16"/>
                          <w:u w:val="single"/>
                        </w:rPr>
                      </w:pPr>
                      <w:r w:rsidRPr="00094621">
                        <w:rPr>
                          <w:rFonts w:ascii="Arial" w:hAnsi="Arial"/>
                          <w:color w:val="000000"/>
                          <w:sz w:val="16"/>
                          <w:szCs w:val="16"/>
                          <w:u w:val="single"/>
                        </w:rPr>
                        <w:t>Poste occupé Assistant Commercial France</w:t>
                      </w:r>
                    </w:p>
                    <w:p w:rsidR="00094621" w:rsidRPr="00094621" w:rsidRDefault="00094621" w:rsidP="00094621">
                      <w:pPr>
                        <w:rPr>
                          <w:rFonts w:ascii="Arial" w:hAnsi="Arial"/>
                          <w:color w:val="000000"/>
                          <w:sz w:val="16"/>
                          <w:szCs w:val="16"/>
                        </w:rPr>
                      </w:pPr>
                      <w:r w:rsidRPr="00094621">
                        <w:rPr>
                          <w:rFonts w:ascii="Arial" w:hAnsi="Arial"/>
                          <w:color w:val="000000"/>
                          <w:sz w:val="16"/>
                          <w:szCs w:val="16"/>
                        </w:rPr>
                        <w:t xml:space="preserve">Missions et tâches réalisées: </w:t>
                      </w:r>
                    </w:p>
                    <w:p w:rsidR="00094621" w:rsidRPr="00094621" w:rsidRDefault="00D11FF4" w:rsidP="00094621">
                      <w:pPr>
                        <w:rPr>
                          <w:rFonts w:ascii="Arial" w:hAnsi="Arial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16"/>
                          <w:szCs w:val="16"/>
                        </w:rPr>
                        <w:t>-</w:t>
                      </w:r>
                      <w:r w:rsidR="00094621" w:rsidRPr="00094621">
                        <w:rPr>
                          <w:rFonts w:ascii="Arial" w:hAnsi="Arial"/>
                          <w:color w:val="000000"/>
                          <w:sz w:val="16"/>
                          <w:szCs w:val="16"/>
                        </w:rPr>
                        <w:t xml:space="preserve"> Contrôle non destructif sur pièces aéronautique</w:t>
                      </w:r>
                    </w:p>
                    <w:p w:rsidR="00094621" w:rsidRPr="00094621" w:rsidRDefault="00094621" w:rsidP="003C0E88">
                      <w:pPr>
                        <w:rPr>
                          <w:rFonts w:ascii="Arial" w:hAnsi="Arial"/>
                          <w:b/>
                          <w:sz w:val="16"/>
                          <w:szCs w:val="16"/>
                        </w:rPr>
                      </w:pPr>
                    </w:p>
                    <w:p w:rsidR="00623848" w:rsidRPr="00094621" w:rsidRDefault="00310E21" w:rsidP="00623848">
                      <w:pPr>
                        <w:rPr>
                          <w:rFonts w:ascii="Arial" w:hAnsi="Arial"/>
                          <w:b/>
                          <w:color w:val="000000"/>
                          <w:sz w:val="16"/>
                          <w:szCs w:val="16"/>
                        </w:rPr>
                      </w:pPr>
                      <w:r w:rsidRPr="00094621">
                        <w:rPr>
                          <w:rFonts w:ascii="Arial" w:hAnsi="Arial"/>
                          <w:b/>
                          <w:color w:val="000000"/>
                          <w:sz w:val="16"/>
                          <w:szCs w:val="16"/>
                        </w:rPr>
                        <w:t>Du 10/2013 au 11/2013</w:t>
                      </w:r>
                      <w:r w:rsidR="00623848" w:rsidRPr="00094621">
                        <w:rPr>
                          <w:rFonts w:ascii="Arial" w:hAnsi="Arial"/>
                          <w:b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623848" w:rsidRPr="00094621" w:rsidRDefault="00310E21" w:rsidP="00623848">
                      <w:pPr>
                        <w:rPr>
                          <w:rFonts w:ascii="Arial" w:hAnsi="Arial"/>
                          <w:b/>
                          <w:color w:val="000000"/>
                          <w:sz w:val="16"/>
                          <w:szCs w:val="16"/>
                        </w:rPr>
                      </w:pPr>
                      <w:r w:rsidRPr="00094621">
                        <w:rPr>
                          <w:rFonts w:ascii="Arial" w:hAnsi="Arial"/>
                          <w:b/>
                          <w:color w:val="000000"/>
                          <w:sz w:val="16"/>
                          <w:szCs w:val="16"/>
                        </w:rPr>
                        <w:t>Colomiers</w:t>
                      </w:r>
                      <w:r w:rsidR="00623848" w:rsidRPr="00094621">
                        <w:rPr>
                          <w:rFonts w:ascii="Arial" w:hAnsi="Arial"/>
                          <w:b/>
                          <w:color w:val="000000"/>
                          <w:sz w:val="16"/>
                          <w:szCs w:val="16"/>
                        </w:rPr>
                        <w:t xml:space="preserve"> - </w:t>
                      </w:r>
                      <w:r w:rsidRPr="00094621">
                        <w:rPr>
                          <w:rFonts w:ascii="Arial" w:hAnsi="Arial"/>
                          <w:b/>
                          <w:color w:val="000000"/>
                          <w:sz w:val="16"/>
                          <w:szCs w:val="16"/>
                        </w:rPr>
                        <w:t>FRANCE</w:t>
                      </w:r>
                    </w:p>
                    <w:p w:rsidR="00623848" w:rsidRPr="00094621" w:rsidRDefault="00310E21" w:rsidP="00623848">
                      <w:pPr>
                        <w:rPr>
                          <w:rFonts w:ascii="Arial" w:hAnsi="Arial"/>
                          <w:color w:val="000000"/>
                          <w:sz w:val="16"/>
                          <w:szCs w:val="16"/>
                        </w:rPr>
                      </w:pPr>
                      <w:r w:rsidRPr="00094621">
                        <w:rPr>
                          <w:rFonts w:ascii="Arial" w:hAnsi="Arial"/>
                          <w:b/>
                          <w:color w:val="000000"/>
                          <w:sz w:val="16"/>
                          <w:szCs w:val="16"/>
                        </w:rPr>
                        <w:t>IGE+XAO</w:t>
                      </w:r>
                      <w:r w:rsidR="00623848" w:rsidRPr="00094621">
                        <w:rPr>
                          <w:rFonts w:ascii="Arial" w:hAnsi="Arial"/>
                          <w:color w:val="000000"/>
                          <w:sz w:val="16"/>
                          <w:szCs w:val="16"/>
                        </w:rPr>
                        <w:t xml:space="preserve">, Secteur </w:t>
                      </w:r>
                      <w:r w:rsidRPr="00094621">
                        <w:rPr>
                          <w:rFonts w:ascii="Arial" w:hAnsi="Arial"/>
                          <w:color w:val="000000"/>
                          <w:sz w:val="16"/>
                          <w:szCs w:val="16"/>
                        </w:rPr>
                        <w:t>Logiciel de CAO</w:t>
                      </w:r>
                    </w:p>
                    <w:p w:rsidR="00623848" w:rsidRPr="00094621" w:rsidRDefault="00623848" w:rsidP="00623848">
                      <w:pPr>
                        <w:rPr>
                          <w:rFonts w:ascii="Arial" w:hAnsi="Arial"/>
                          <w:color w:val="000000"/>
                          <w:sz w:val="16"/>
                          <w:szCs w:val="16"/>
                          <w:u w:val="single"/>
                        </w:rPr>
                      </w:pPr>
                      <w:r w:rsidRPr="00094621">
                        <w:rPr>
                          <w:rFonts w:ascii="Arial" w:hAnsi="Arial"/>
                          <w:color w:val="000000"/>
                          <w:sz w:val="16"/>
                          <w:szCs w:val="16"/>
                          <w:u w:val="single"/>
                        </w:rPr>
                        <w:t xml:space="preserve">Poste occupé </w:t>
                      </w:r>
                      <w:r w:rsidR="00310E21" w:rsidRPr="00094621">
                        <w:rPr>
                          <w:rFonts w:ascii="Arial" w:hAnsi="Arial"/>
                          <w:color w:val="000000"/>
                          <w:sz w:val="16"/>
                          <w:szCs w:val="16"/>
                          <w:u w:val="single"/>
                        </w:rPr>
                        <w:t>Assistant Commercial France</w:t>
                      </w:r>
                    </w:p>
                    <w:p w:rsidR="00D11FF4" w:rsidRDefault="00623848" w:rsidP="00623848">
                      <w:pPr>
                        <w:rPr>
                          <w:rFonts w:ascii="Arial" w:hAnsi="Arial"/>
                          <w:color w:val="000000"/>
                          <w:sz w:val="16"/>
                          <w:szCs w:val="16"/>
                        </w:rPr>
                      </w:pPr>
                      <w:r w:rsidRPr="00094621">
                        <w:rPr>
                          <w:rFonts w:ascii="Arial" w:hAnsi="Arial"/>
                          <w:color w:val="000000"/>
                          <w:sz w:val="16"/>
                          <w:szCs w:val="16"/>
                        </w:rPr>
                        <w:t xml:space="preserve">Missions et tâches réalisées: </w:t>
                      </w:r>
                    </w:p>
                    <w:p w:rsidR="00D11FF4" w:rsidRDefault="00D11FF4" w:rsidP="00623848">
                      <w:pPr>
                        <w:rPr>
                          <w:rFonts w:ascii="Arial" w:hAnsi="Arial"/>
                          <w:color w:val="000000"/>
                          <w:sz w:val="16"/>
                          <w:szCs w:val="16"/>
                        </w:rPr>
                      </w:pPr>
                      <w:r w:rsidRPr="00D11FF4">
                        <w:rPr>
                          <w:rFonts w:ascii="Arial" w:hAnsi="Arial"/>
                          <w:color w:val="000000"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rFonts w:ascii="Arial" w:hAnsi="Arial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="00310E21" w:rsidRPr="00D11FF4">
                        <w:rPr>
                          <w:rFonts w:ascii="Arial" w:hAnsi="Arial"/>
                          <w:color w:val="000000"/>
                          <w:sz w:val="16"/>
                          <w:szCs w:val="16"/>
                        </w:rPr>
                        <w:t>Phoning Formation</w:t>
                      </w:r>
                      <w:r w:rsidR="009D2A4F" w:rsidRPr="00D11FF4">
                        <w:rPr>
                          <w:rFonts w:ascii="Arial" w:hAnsi="Arial"/>
                          <w:color w:val="000000"/>
                          <w:sz w:val="16"/>
                          <w:szCs w:val="16"/>
                        </w:rPr>
                        <w:t>, suivit client.</w:t>
                      </w:r>
                    </w:p>
                    <w:p w:rsidR="00623848" w:rsidRPr="00094621" w:rsidRDefault="00D11FF4" w:rsidP="00623848">
                      <w:pPr>
                        <w:rPr>
                          <w:rFonts w:ascii="Arial" w:hAnsi="Arial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16"/>
                          <w:szCs w:val="16"/>
                        </w:rPr>
                        <w:t xml:space="preserve">- </w:t>
                      </w:r>
                      <w:r w:rsidR="00310E21" w:rsidRPr="00094621">
                        <w:rPr>
                          <w:rFonts w:ascii="Arial" w:hAnsi="Arial"/>
                          <w:color w:val="000000"/>
                          <w:sz w:val="16"/>
                          <w:szCs w:val="16"/>
                        </w:rPr>
                        <w:t>Réalisation d’offre promotionelles</w:t>
                      </w:r>
                    </w:p>
                    <w:p w:rsidR="00623848" w:rsidRPr="00094621" w:rsidRDefault="00623848" w:rsidP="00623848">
                      <w:pPr>
                        <w:rPr>
                          <w:rFonts w:ascii="Arial" w:hAnsi="Arial"/>
                          <w:color w:val="000000"/>
                          <w:sz w:val="16"/>
                          <w:szCs w:val="16"/>
                        </w:rPr>
                      </w:pPr>
                    </w:p>
                    <w:p w:rsidR="00623848" w:rsidRPr="00094621" w:rsidRDefault="00310E21" w:rsidP="00623848">
                      <w:pPr>
                        <w:rPr>
                          <w:rFonts w:ascii="Arial" w:hAnsi="Arial"/>
                          <w:b/>
                          <w:color w:val="000000"/>
                          <w:sz w:val="16"/>
                          <w:szCs w:val="16"/>
                        </w:rPr>
                      </w:pPr>
                      <w:r w:rsidRPr="00094621">
                        <w:rPr>
                          <w:rFonts w:ascii="Arial" w:hAnsi="Arial"/>
                          <w:b/>
                          <w:color w:val="000000"/>
                          <w:sz w:val="16"/>
                          <w:szCs w:val="16"/>
                        </w:rPr>
                        <w:t>Du 02/2012 au 02/2013</w:t>
                      </w:r>
                      <w:r w:rsidR="00623848" w:rsidRPr="00094621">
                        <w:rPr>
                          <w:rFonts w:ascii="Arial" w:hAnsi="Arial"/>
                          <w:b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623848" w:rsidRPr="00094621" w:rsidRDefault="00310E21" w:rsidP="00623848">
                      <w:pPr>
                        <w:rPr>
                          <w:rFonts w:ascii="Arial" w:hAnsi="Arial"/>
                          <w:b/>
                          <w:color w:val="000000"/>
                          <w:sz w:val="16"/>
                          <w:szCs w:val="16"/>
                        </w:rPr>
                      </w:pPr>
                      <w:r w:rsidRPr="00094621">
                        <w:rPr>
                          <w:rFonts w:ascii="Arial" w:hAnsi="Arial"/>
                          <w:b/>
                          <w:color w:val="000000"/>
                          <w:sz w:val="16"/>
                          <w:szCs w:val="16"/>
                        </w:rPr>
                        <w:t>Le Haillan - FRANCE</w:t>
                      </w:r>
                    </w:p>
                    <w:p w:rsidR="00623848" w:rsidRPr="00094621" w:rsidRDefault="00310E21" w:rsidP="00623848">
                      <w:pPr>
                        <w:rPr>
                          <w:rFonts w:ascii="Arial" w:hAnsi="Arial"/>
                          <w:color w:val="000000"/>
                          <w:sz w:val="16"/>
                          <w:szCs w:val="16"/>
                        </w:rPr>
                      </w:pPr>
                      <w:r w:rsidRPr="00094621">
                        <w:rPr>
                          <w:rFonts w:ascii="Arial" w:hAnsi="Arial"/>
                          <w:b/>
                          <w:color w:val="000000"/>
                          <w:sz w:val="16"/>
                          <w:szCs w:val="16"/>
                        </w:rPr>
                        <w:t>CGI</w:t>
                      </w:r>
                      <w:r w:rsidR="00623848" w:rsidRPr="00094621">
                        <w:rPr>
                          <w:rFonts w:ascii="Arial" w:hAnsi="Arial"/>
                          <w:color w:val="000000"/>
                          <w:sz w:val="16"/>
                          <w:szCs w:val="16"/>
                        </w:rPr>
                        <w:t xml:space="preserve">, Secteur </w:t>
                      </w:r>
                      <w:r w:rsidRPr="00094621">
                        <w:rPr>
                          <w:rFonts w:ascii="Arial" w:hAnsi="Arial"/>
                          <w:color w:val="000000"/>
                          <w:sz w:val="16"/>
                          <w:szCs w:val="16"/>
                        </w:rPr>
                        <w:t>Informatique Bancaire</w:t>
                      </w:r>
                    </w:p>
                    <w:p w:rsidR="00623848" w:rsidRPr="00094621" w:rsidRDefault="00623848" w:rsidP="00623848">
                      <w:pPr>
                        <w:rPr>
                          <w:rFonts w:ascii="Arial" w:hAnsi="Arial"/>
                          <w:color w:val="000000"/>
                          <w:sz w:val="16"/>
                          <w:szCs w:val="16"/>
                          <w:u w:val="single"/>
                        </w:rPr>
                      </w:pPr>
                      <w:r w:rsidRPr="00094621">
                        <w:rPr>
                          <w:rFonts w:ascii="Arial" w:hAnsi="Arial"/>
                          <w:color w:val="000000"/>
                          <w:sz w:val="16"/>
                          <w:szCs w:val="16"/>
                          <w:u w:val="single"/>
                        </w:rPr>
                        <w:t xml:space="preserve">Poste occupé </w:t>
                      </w:r>
                      <w:r w:rsidR="00310E21" w:rsidRPr="00094621">
                        <w:rPr>
                          <w:rFonts w:ascii="Arial" w:hAnsi="Arial"/>
                          <w:color w:val="000000"/>
                          <w:sz w:val="16"/>
                          <w:szCs w:val="16"/>
                          <w:u w:val="single"/>
                        </w:rPr>
                        <w:t>Analyste Programmeur</w:t>
                      </w:r>
                    </w:p>
                    <w:p w:rsidR="00F411F6" w:rsidRPr="00094621" w:rsidRDefault="00623848" w:rsidP="00623848">
                      <w:pPr>
                        <w:rPr>
                          <w:rFonts w:ascii="Arial" w:hAnsi="Arial"/>
                          <w:color w:val="000000"/>
                          <w:sz w:val="16"/>
                          <w:szCs w:val="16"/>
                        </w:rPr>
                      </w:pPr>
                      <w:r w:rsidRPr="00094621">
                        <w:rPr>
                          <w:rFonts w:ascii="Arial" w:hAnsi="Arial"/>
                          <w:color w:val="000000"/>
                          <w:sz w:val="16"/>
                          <w:szCs w:val="16"/>
                        </w:rPr>
                        <w:t xml:space="preserve">Missions et tâches réalisées: </w:t>
                      </w:r>
                    </w:p>
                    <w:p w:rsidR="00623848" w:rsidRPr="00D11FF4" w:rsidRDefault="00D11FF4" w:rsidP="00D11FF4">
                      <w:pPr>
                        <w:rPr>
                          <w:rFonts w:ascii="Arial" w:hAnsi="Arial"/>
                          <w:color w:val="000000"/>
                          <w:sz w:val="16"/>
                          <w:szCs w:val="16"/>
                        </w:rPr>
                      </w:pPr>
                      <w:r w:rsidRPr="00D11FF4">
                        <w:rPr>
                          <w:rFonts w:ascii="Arial" w:hAnsi="Arial"/>
                          <w:color w:val="000000"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rFonts w:ascii="Arial" w:hAnsi="Arial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="00310E21" w:rsidRPr="00D11FF4">
                        <w:rPr>
                          <w:rFonts w:ascii="Arial" w:hAnsi="Arial"/>
                          <w:color w:val="000000"/>
                          <w:sz w:val="16"/>
                          <w:szCs w:val="16"/>
                        </w:rPr>
                        <w:t>Réalisation de programmes en COBOL</w:t>
                      </w:r>
                      <w:r w:rsidRPr="00D11FF4">
                        <w:rPr>
                          <w:rFonts w:ascii="Arial" w:hAnsi="Arial"/>
                          <w:color w:val="000000"/>
                          <w:sz w:val="16"/>
                          <w:szCs w:val="16"/>
                        </w:rPr>
                        <w:t>, Batch</w:t>
                      </w:r>
                    </w:p>
                    <w:p w:rsidR="00623848" w:rsidRPr="00094621" w:rsidRDefault="00623848" w:rsidP="00623848">
                      <w:pPr>
                        <w:rPr>
                          <w:rFonts w:ascii="Arial" w:hAnsi="Arial"/>
                          <w:color w:val="000000"/>
                          <w:sz w:val="16"/>
                          <w:szCs w:val="16"/>
                        </w:rPr>
                      </w:pPr>
                    </w:p>
                    <w:p w:rsidR="00623848" w:rsidRPr="00094621" w:rsidRDefault="00F411F6" w:rsidP="00623848">
                      <w:pPr>
                        <w:rPr>
                          <w:rFonts w:ascii="Arial" w:hAnsi="Arial"/>
                          <w:b/>
                          <w:color w:val="000000"/>
                          <w:sz w:val="16"/>
                          <w:szCs w:val="16"/>
                        </w:rPr>
                      </w:pPr>
                      <w:r w:rsidRPr="00094621">
                        <w:rPr>
                          <w:rFonts w:ascii="Arial" w:hAnsi="Arial"/>
                          <w:b/>
                          <w:color w:val="000000"/>
                          <w:sz w:val="16"/>
                          <w:szCs w:val="16"/>
                        </w:rPr>
                        <w:t>Du 01/2011 au 06</w:t>
                      </w:r>
                      <w:r w:rsidR="00623848" w:rsidRPr="00094621">
                        <w:rPr>
                          <w:rFonts w:ascii="Arial" w:hAnsi="Arial"/>
                          <w:b/>
                          <w:color w:val="000000"/>
                          <w:sz w:val="16"/>
                          <w:szCs w:val="16"/>
                        </w:rPr>
                        <w:t>/</w:t>
                      </w:r>
                      <w:r w:rsidRPr="00094621">
                        <w:rPr>
                          <w:rFonts w:ascii="Arial" w:hAnsi="Arial"/>
                          <w:b/>
                          <w:color w:val="000000"/>
                          <w:sz w:val="16"/>
                          <w:szCs w:val="16"/>
                        </w:rPr>
                        <w:t>2011</w:t>
                      </w:r>
                      <w:r w:rsidR="00623848" w:rsidRPr="00094621">
                        <w:rPr>
                          <w:rFonts w:ascii="Arial" w:hAnsi="Arial"/>
                          <w:b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623848" w:rsidRPr="00094621" w:rsidRDefault="00F411F6" w:rsidP="00623848">
                      <w:pPr>
                        <w:rPr>
                          <w:rFonts w:ascii="Arial" w:hAnsi="Arial"/>
                          <w:b/>
                          <w:color w:val="000000"/>
                          <w:sz w:val="16"/>
                          <w:szCs w:val="16"/>
                        </w:rPr>
                      </w:pPr>
                      <w:r w:rsidRPr="00094621">
                        <w:rPr>
                          <w:rFonts w:ascii="Arial" w:hAnsi="Arial"/>
                          <w:b/>
                          <w:color w:val="000000"/>
                          <w:sz w:val="16"/>
                          <w:szCs w:val="16"/>
                        </w:rPr>
                        <w:t>Air sur l’Adour - FRANCE</w:t>
                      </w:r>
                    </w:p>
                    <w:p w:rsidR="00623848" w:rsidRPr="00094621" w:rsidRDefault="00F411F6" w:rsidP="00623848">
                      <w:pPr>
                        <w:rPr>
                          <w:rFonts w:ascii="Arial" w:hAnsi="Arial"/>
                          <w:color w:val="000000"/>
                          <w:sz w:val="16"/>
                          <w:szCs w:val="16"/>
                        </w:rPr>
                      </w:pPr>
                      <w:r w:rsidRPr="00094621">
                        <w:rPr>
                          <w:rFonts w:ascii="Arial" w:hAnsi="Arial"/>
                          <w:b/>
                          <w:color w:val="000000"/>
                          <w:sz w:val="16"/>
                          <w:szCs w:val="16"/>
                        </w:rPr>
                        <w:t>CACG</w:t>
                      </w:r>
                      <w:r w:rsidR="00623848" w:rsidRPr="00094621">
                        <w:rPr>
                          <w:rFonts w:ascii="Arial" w:hAnsi="Arial"/>
                          <w:color w:val="000000"/>
                          <w:sz w:val="16"/>
                          <w:szCs w:val="16"/>
                        </w:rPr>
                        <w:t xml:space="preserve">, Secteur </w:t>
                      </w:r>
                      <w:r w:rsidRPr="00094621">
                        <w:rPr>
                          <w:rFonts w:ascii="Arial" w:hAnsi="Arial"/>
                          <w:color w:val="000000"/>
                          <w:sz w:val="16"/>
                          <w:szCs w:val="16"/>
                        </w:rPr>
                        <w:t>Exploitation de réseau hydraulique</w:t>
                      </w:r>
                    </w:p>
                    <w:p w:rsidR="00623848" w:rsidRPr="00094621" w:rsidRDefault="00623848" w:rsidP="00623848">
                      <w:pPr>
                        <w:rPr>
                          <w:rFonts w:ascii="Arial" w:hAnsi="Arial"/>
                          <w:color w:val="000000"/>
                          <w:sz w:val="16"/>
                          <w:szCs w:val="16"/>
                          <w:u w:val="single"/>
                        </w:rPr>
                      </w:pPr>
                      <w:r w:rsidRPr="00094621">
                        <w:rPr>
                          <w:rFonts w:ascii="Arial" w:hAnsi="Arial"/>
                          <w:color w:val="000000"/>
                          <w:sz w:val="16"/>
                          <w:szCs w:val="16"/>
                          <w:u w:val="single"/>
                        </w:rPr>
                        <w:t xml:space="preserve">Poste occupé </w:t>
                      </w:r>
                      <w:r w:rsidR="009D2A4F" w:rsidRPr="00094621">
                        <w:rPr>
                          <w:rFonts w:ascii="Arial" w:hAnsi="Arial"/>
                          <w:color w:val="000000"/>
                          <w:sz w:val="16"/>
                          <w:szCs w:val="16"/>
                          <w:u w:val="single"/>
                        </w:rPr>
                        <w:t>Etudiant, Stage de fin d’étude BTS</w:t>
                      </w:r>
                    </w:p>
                    <w:p w:rsidR="009D2A4F" w:rsidRPr="00094621" w:rsidRDefault="00623848" w:rsidP="00623848">
                      <w:pPr>
                        <w:rPr>
                          <w:rFonts w:ascii="Arial" w:hAnsi="Arial"/>
                          <w:color w:val="000000"/>
                          <w:sz w:val="16"/>
                          <w:szCs w:val="16"/>
                        </w:rPr>
                      </w:pPr>
                      <w:r w:rsidRPr="00094621">
                        <w:rPr>
                          <w:rFonts w:ascii="Arial" w:hAnsi="Arial"/>
                          <w:color w:val="000000"/>
                          <w:sz w:val="16"/>
                          <w:szCs w:val="16"/>
                        </w:rPr>
                        <w:t xml:space="preserve">Missions et tâches réalisées: </w:t>
                      </w:r>
                    </w:p>
                    <w:p w:rsidR="00623848" w:rsidRPr="00094621" w:rsidRDefault="009D2A4F" w:rsidP="00094621">
                      <w:pPr>
                        <w:ind w:left="1701"/>
                        <w:rPr>
                          <w:rFonts w:ascii="Arial" w:hAnsi="Arial"/>
                          <w:color w:val="000000"/>
                          <w:sz w:val="16"/>
                          <w:szCs w:val="16"/>
                        </w:rPr>
                      </w:pPr>
                      <w:r w:rsidRPr="00094621">
                        <w:rPr>
                          <w:rFonts w:ascii="Arial" w:hAnsi="Arial"/>
                          <w:color w:val="000000"/>
                          <w:sz w:val="16"/>
                          <w:szCs w:val="16"/>
                        </w:rPr>
                        <w:t>Rénovation d’une station de pompage.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08D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140E862F" wp14:editId="0C3E62BD">
                <wp:simplePos x="0" y="0"/>
                <wp:positionH relativeFrom="page">
                  <wp:align>center</wp:align>
                </wp:positionH>
                <wp:positionV relativeFrom="paragraph">
                  <wp:posOffset>4973955</wp:posOffset>
                </wp:positionV>
                <wp:extent cx="7200900" cy="1986280"/>
                <wp:effectExtent l="0" t="0" r="0" b="0"/>
                <wp:wrapNone/>
                <wp:docPr id="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0" cy="198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848" w:rsidRPr="00D11FF4" w:rsidRDefault="00623848" w:rsidP="00623848">
                            <w:pPr>
                              <w:rPr>
                                <w:rFonts w:ascii="Candara" w:hAnsi="Candara"/>
                                <w:b/>
                                <w:color w:val="660066"/>
                                <w:sz w:val="20"/>
                                <w:szCs w:val="20"/>
                              </w:rPr>
                            </w:pPr>
                            <w:r w:rsidRPr="00D11FF4">
                              <w:rPr>
                                <w:rFonts w:ascii="Candara" w:hAnsi="Candara"/>
                                <w:b/>
                                <w:color w:val="660066"/>
                                <w:sz w:val="36"/>
                                <w:szCs w:val="36"/>
                              </w:rPr>
                              <w:t>FORMATIONS</w:t>
                            </w:r>
                          </w:p>
                          <w:p w:rsidR="00623848" w:rsidRPr="00623848" w:rsidRDefault="00623848" w:rsidP="00623848">
                            <w:pPr>
                              <w:rPr>
                                <w:rFonts w:ascii="Arial" w:hAnsi="Arial"/>
                                <w:b/>
                                <w:color w:val="660066"/>
                                <w:sz w:val="20"/>
                                <w:szCs w:val="20"/>
                              </w:rPr>
                            </w:pPr>
                          </w:p>
                          <w:p w:rsidR="00623848" w:rsidRPr="00404AA4" w:rsidRDefault="00623848" w:rsidP="00623848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04AA4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82D40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2011-2012</w:t>
                            </w:r>
                            <w:r w:rsidRPr="00404AA4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04AA4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              </w:t>
                            </w:r>
                            <w:r w:rsidR="00782D40">
                              <w:rPr>
                                <w:rFonts w:ascii="Arial" w:hAnsi="Arial"/>
                                <w:color w:val="000000"/>
                              </w:rPr>
                              <w:t>Diplôme Licence Pro</w:t>
                            </w:r>
                            <w:r w:rsidR="009D2A4F">
                              <w:rPr>
                                <w:rFonts w:ascii="Arial" w:hAnsi="Arial"/>
                                <w:color w:val="000000"/>
                              </w:rPr>
                              <w:t xml:space="preserve"> Systèmes Automatisés et réseaux Industriels </w:t>
                            </w:r>
                          </w:p>
                          <w:p w:rsidR="00623848" w:rsidRPr="00404AA4" w:rsidRDefault="00782D40" w:rsidP="00623848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Bordeaux-FRANCE</w:t>
                            </w:r>
                            <w:r w:rsidR="00623848" w:rsidRPr="00404AA4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 w:rsidR="00623848" w:rsidRPr="00404AA4"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Université 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  <w:t>Bordeaux 1</w:t>
                            </w:r>
                          </w:p>
                          <w:p w:rsidR="00623848" w:rsidRPr="00404AA4" w:rsidRDefault="00623848" w:rsidP="00623848">
                            <w:pPr>
                              <w:rPr>
                                <w:b/>
                                <w:color w:val="000000"/>
                                <w:sz w:val="36"/>
                                <w:szCs w:val="36"/>
                              </w:rPr>
                            </w:pPr>
                          </w:p>
                          <w:p w:rsidR="00623848" w:rsidRPr="00404AA4" w:rsidRDefault="00782D40" w:rsidP="00623848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2009-2011</w:t>
                            </w:r>
                            <w:r w:rsidR="00623848" w:rsidRPr="00404AA4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623848" w:rsidRPr="00404AA4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              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Diplôme BTS Electrotechnique</w:t>
                            </w:r>
                          </w:p>
                          <w:p w:rsidR="00623848" w:rsidRPr="00404AA4" w:rsidRDefault="00782D40" w:rsidP="00623848">
                            <w:pPr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Air sur l’Adour-FRANCE</w:t>
                            </w:r>
                            <w:r w:rsidR="00623848" w:rsidRPr="00404AA4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  <w:t>Lycée Gaston Crampe</w:t>
                            </w:r>
                          </w:p>
                          <w:p w:rsidR="00623848" w:rsidRPr="00404AA4" w:rsidRDefault="00623848" w:rsidP="00623848">
                            <w:pPr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623848" w:rsidRPr="00404AA4" w:rsidRDefault="00782D40" w:rsidP="00623848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2006-2007</w:t>
                            </w:r>
                            <w:r w:rsidR="00623848" w:rsidRPr="00404AA4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623848" w:rsidRPr="00404AA4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              </w:t>
                            </w:r>
                            <w:r w:rsidR="00623848" w:rsidRPr="00404AA4">
                              <w:rPr>
                                <w:rFonts w:ascii="Arial" w:hAnsi="Arial"/>
                                <w:color w:val="000000"/>
                              </w:rPr>
                              <w:t xml:space="preserve">Diplôme 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Bac STI Electrotechnique</w:t>
                            </w:r>
                          </w:p>
                          <w:p w:rsidR="00623848" w:rsidRPr="00404AA4" w:rsidRDefault="00782D40" w:rsidP="00623848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Guyancourt-FRANCE</w:t>
                            </w:r>
                            <w:r w:rsidR="00623848" w:rsidRPr="00404AA4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  <w:t>Lycée de Villaroy</w:t>
                            </w:r>
                          </w:p>
                          <w:p w:rsidR="00623848" w:rsidRPr="00404AA4" w:rsidRDefault="00623848" w:rsidP="00623848">
                            <w:pPr>
                              <w:rPr>
                                <w:b/>
                                <w:color w:val="000000"/>
                                <w:sz w:val="36"/>
                                <w:szCs w:val="36"/>
                              </w:rPr>
                            </w:pPr>
                          </w:p>
                          <w:p w:rsidR="00623848" w:rsidRPr="00623848" w:rsidRDefault="00623848" w:rsidP="00623848">
                            <w:pPr>
                              <w:rPr>
                                <w:b/>
                                <w:color w:val="660066"/>
                                <w:sz w:val="36"/>
                                <w:szCs w:val="36"/>
                              </w:rPr>
                            </w:pPr>
                          </w:p>
                          <w:p w:rsidR="00623848" w:rsidRPr="00623848" w:rsidRDefault="00623848" w:rsidP="00623848">
                            <w:pPr>
                              <w:rPr>
                                <w:color w:val="66006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E862F" id="Cuadro de texto 8" o:spid="_x0000_s1031" type="#_x0000_t202" style="position:absolute;margin-left:0;margin-top:391.65pt;width:567pt;height:156.4pt;z-index:-25159680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" stroked="f">
                <v:textbox>
                  <w:txbxContent>
                    <w:p w:rsidR="00623848" w:rsidRPr="00D11FF4" w:rsidRDefault="00623848" w:rsidP="00623848">
                      <w:pPr>
                        <w:rPr>
                          <w:rFonts w:ascii="Candara" w:hAnsi="Candara"/>
                          <w:b/>
                          <w:color w:val="660066"/>
                          <w:sz w:val="20"/>
                          <w:szCs w:val="20"/>
                        </w:rPr>
                      </w:pPr>
                      <w:r w:rsidRPr="00D11FF4">
                        <w:rPr>
                          <w:rFonts w:ascii="Candara" w:hAnsi="Candara"/>
                          <w:b/>
                          <w:color w:val="660066"/>
                          <w:sz w:val="36"/>
                          <w:szCs w:val="36"/>
                        </w:rPr>
                        <w:t>FORMATIONS</w:t>
                      </w:r>
                    </w:p>
                    <w:p w:rsidR="00623848" w:rsidRPr="00623848" w:rsidRDefault="00623848" w:rsidP="00623848">
                      <w:pPr>
                        <w:rPr>
                          <w:rFonts w:ascii="Arial" w:hAnsi="Arial"/>
                          <w:b/>
                          <w:color w:val="660066"/>
                          <w:sz w:val="20"/>
                          <w:szCs w:val="20"/>
                        </w:rPr>
                      </w:pPr>
                    </w:p>
                    <w:p w:rsidR="00623848" w:rsidRPr="00404AA4" w:rsidRDefault="00623848" w:rsidP="00623848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 w:rsidRPr="00404AA4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782D40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2011-2012</w:t>
                      </w:r>
                      <w:r w:rsidRPr="00404AA4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404AA4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                            </w:t>
                      </w:r>
                      <w:r w:rsidR="00782D40">
                        <w:rPr>
                          <w:rFonts w:ascii="Arial" w:hAnsi="Arial"/>
                          <w:color w:val="000000"/>
                        </w:rPr>
                        <w:t>Diplôme Licence Pro</w:t>
                      </w:r>
                      <w:r w:rsidR="009D2A4F">
                        <w:rPr>
                          <w:rFonts w:ascii="Arial" w:hAnsi="Arial"/>
                          <w:color w:val="000000"/>
                        </w:rPr>
                        <w:t xml:space="preserve"> Systèmes Automatisés et réseaux Industriels </w:t>
                      </w:r>
                    </w:p>
                    <w:p w:rsidR="00623848" w:rsidRPr="00404AA4" w:rsidRDefault="00782D40" w:rsidP="00623848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Bordeaux-FRANCE</w:t>
                      </w:r>
                      <w:r w:rsidR="00623848" w:rsidRPr="00404AA4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       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                   </w:t>
                      </w:r>
                      <w:r w:rsidR="00623848" w:rsidRPr="00404AA4"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  <w:t xml:space="preserve">Université 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  <w:t>Bordeaux 1</w:t>
                      </w:r>
                    </w:p>
                    <w:p w:rsidR="00623848" w:rsidRPr="00404AA4" w:rsidRDefault="00623848" w:rsidP="00623848">
                      <w:pPr>
                        <w:rPr>
                          <w:b/>
                          <w:color w:val="000000"/>
                          <w:sz w:val="36"/>
                          <w:szCs w:val="36"/>
                        </w:rPr>
                      </w:pPr>
                    </w:p>
                    <w:p w:rsidR="00623848" w:rsidRPr="00404AA4" w:rsidRDefault="00782D40" w:rsidP="00623848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2009-2011</w:t>
                      </w:r>
                      <w:r w:rsidR="00623848" w:rsidRPr="00404AA4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="00623848" w:rsidRPr="00404AA4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                            </w:t>
                      </w:r>
                      <w:r>
                        <w:rPr>
                          <w:rFonts w:ascii="Arial" w:hAnsi="Arial"/>
                          <w:color w:val="000000"/>
                        </w:rPr>
                        <w:t>Diplôme BTS Electrotechnique</w:t>
                      </w:r>
                    </w:p>
                    <w:p w:rsidR="00623848" w:rsidRPr="00404AA4" w:rsidRDefault="00782D40" w:rsidP="00623848">
                      <w:pPr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Air sur l’Adour-FRANCE</w:t>
                      </w:r>
                      <w:r w:rsidR="00623848" w:rsidRPr="00404AA4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       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  <w:t>Lycée Gaston Crampe</w:t>
                      </w:r>
                    </w:p>
                    <w:p w:rsidR="00623848" w:rsidRPr="00404AA4" w:rsidRDefault="00623848" w:rsidP="00623848">
                      <w:pPr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</w:pPr>
                    </w:p>
                    <w:p w:rsidR="00623848" w:rsidRPr="00404AA4" w:rsidRDefault="00782D40" w:rsidP="00623848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2006-2007</w:t>
                      </w:r>
                      <w:r w:rsidR="00623848" w:rsidRPr="00404AA4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="00623848" w:rsidRPr="00404AA4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                            </w:t>
                      </w:r>
                      <w:r w:rsidR="00623848" w:rsidRPr="00404AA4">
                        <w:rPr>
                          <w:rFonts w:ascii="Arial" w:hAnsi="Arial"/>
                          <w:color w:val="000000"/>
                        </w:rPr>
                        <w:t xml:space="preserve">Diplôme </w:t>
                      </w:r>
                      <w:r>
                        <w:rPr>
                          <w:rFonts w:ascii="Arial" w:hAnsi="Arial"/>
                          <w:color w:val="000000"/>
                        </w:rPr>
                        <w:t>Bac STI Electrotechnique</w:t>
                      </w:r>
                    </w:p>
                    <w:p w:rsidR="00623848" w:rsidRPr="00404AA4" w:rsidRDefault="00782D40" w:rsidP="00623848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Guyancourt-FRANCE</w:t>
                      </w:r>
                      <w:r w:rsidR="00623848" w:rsidRPr="00404AA4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       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                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  <w:t>Lycée de Villaroy</w:t>
                      </w:r>
                    </w:p>
                    <w:p w:rsidR="00623848" w:rsidRPr="00404AA4" w:rsidRDefault="00623848" w:rsidP="00623848">
                      <w:pPr>
                        <w:rPr>
                          <w:b/>
                          <w:color w:val="000000"/>
                          <w:sz w:val="36"/>
                          <w:szCs w:val="36"/>
                        </w:rPr>
                      </w:pPr>
                    </w:p>
                    <w:p w:rsidR="00623848" w:rsidRPr="00623848" w:rsidRDefault="00623848" w:rsidP="00623848">
                      <w:pPr>
                        <w:rPr>
                          <w:b/>
                          <w:color w:val="660066"/>
                          <w:sz w:val="36"/>
                          <w:szCs w:val="36"/>
                        </w:rPr>
                      </w:pPr>
                    </w:p>
                    <w:p w:rsidR="00623848" w:rsidRPr="00623848" w:rsidRDefault="00623848" w:rsidP="00623848">
                      <w:pPr>
                        <w:rPr>
                          <w:color w:val="66006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D04A4">
        <w:softHyphen/>
      </w:r>
      <w:r w:rsidR="001D04A4">
        <w:softHyphen/>
      </w:r>
    </w:p>
    <w:p w:rsidR="00E62073" w:rsidRDefault="00E62073" w:rsidP="00D11FF4">
      <w:pPr>
        <w:rPr>
          <w:rFonts w:ascii="Candara" w:hAnsi="Candara"/>
          <w:sz w:val="36"/>
          <w:szCs w:val="36"/>
        </w:rPr>
      </w:pPr>
      <w:r>
        <w:rPr>
          <w:rFonts w:ascii="Candara" w:hAnsi="Candara"/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3966C3D" wp14:editId="0CC309F9">
                <wp:simplePos x="0" y="0"/>
                <wp:positionH relativeFrom="column">
                  <wp:posOffset>2828925</wp:posOffset>
                </wp:positionH>
                <wp:positionV relativeFrom="paragraph">
                  <wp:posOffset>499110</wp:posOffset>
                </wp:positionV>
                <wp:extent cx="76200" cy="66675"/>
                <wp:effectExtent l="57150" t="19050" r="57150" b="104775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6675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40B100D0" id="Ellipse 12" o:spid="_x0000_s1026" style="position:absolute;margin-left:222.75pt;margin-top:39.3pt;width:6pt;height:5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" fillcolor="#31849b [2408]" strokecolor="#4579b8 [3044]">
                <v:shadow on="t" color="black" opacity="22937f" origin=",.5" offset="0,.63889mm"/>
              </v:oval>
            </w:pict>
          </mc:Fallback>
        </mc:AlternateContent>
      </w:r>
      <w:r>
        <w:rPr>
          <w:rFonts w:ascii="Candara" w:hAnsi="Candara"/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31625692" wp14:editId="249FF2F6">
                <wp:simplePos x="0" y="0"/>
                <wp:positionH relativeFrom="column">
                  <wp:posOffset>2867025</wp:posOffset>
                </wp:positionH>
                <wp:positionV relativeFrom="paragraph">
                  <wp:posOffset>546735</wp:posOffset>
                </wp:positionV>
                <wp:extent cx="9525" cy="3962400"/>
                <wp:effectExtent l="57150" t="19050" r="66675" b="9525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5307E571" id="Connecteur droit 11" o:spid="_x0000_s1026" style="position:absolute;z-index:-25157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75pt,43.05pt" to="226.5pt,3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" strokecolor="#d8d8d8 [2732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7388BA1" wp14:editId="3F51652C">
                <wp:simplePos x="0" y="0"/>
                <wp:positionH relativeFrom="column">
                  <wp:posOffset>2124075</wp:posOffset>
                </wp:positionH>
                <wp:positionV relativeFrom="paragraph">
                  <wp:posOffset>384810</wp:posOffset>
                </wp:positionV>
                <wp:extent cx="619125" cy="266700"/>
                <wp:effectExtent l="57150" t="19050" r="9525" b="95250"/>
                <wp:wrapNone/>
                <wp:docPr id="7" name="Pentago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66700"/>
                        </a:xfrm>
                        <a:prstGeom prst="homePlat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1FF4" w:rsidRPr="00E62073" w:rsidRDefault="00D11FF4" w:rsidP="00D11FF4">
                            <w:pPr>
                              <w:rPr>
                                <w:rFonts w:ascii="Agency FB" w:hAnsi="Agency FB"/>
                                <w:b/>
                              </w:rPr>
                            </w:pPr>
                            <w:r w:rsidRPr="00E62073">
                              <w:rPr>
                                <w:rFonts w:ascii="Agency FB" w:hAnsi="Agency FB"/>
                                <w:b/>
                              </w:rPr>
                              <w:t>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388BA1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e 7" o:spid="_x0000_s1032" type="#_x0000_t15" style="position:absolute;margin-left:167.25pt;margin-top:30.3pt;width:48.75pt;height:2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" adj="16948" fillcolor="#31849b [2408]" strokecolor="#4579b8 [3044]">
                <v:shadow on="t" color="black" opacity="22937f" origin=",.5" offset="0,.63889mm"/>
                <v:textbox>
                  <w:txbxContent>
                    <w:p w:rsidR="00D11FF4" w:rsidRPr="00E62073" w:rsidRDefault="00D11FF4" w:rsidP="00D11FF4">
                      <w:pPr>
                        <w:rPr>
                          <w:rFonts w:ascii="Agency FB" w:hAnsi="Agency FB"/>
                          <w:b/>
                        </w:rPr>
                      </w:pPr>
                      <w:r w:rsidRPr="00E62073">
                        <w:rPr>
                          <w:rFonts w:ascii="Agency FB" w:hAnsi="Agency FB"/>
                          <w:b/>
                        </w:rPr>
                        <w:t>2017</w:t>
                      </w:r>
                    </w:p>
                  </w:txbxContent>
                </v:textbox>
              </v:shape>
            </w:pict>
          </mc:Fallback>
        </mc:AlternateContent>
      </w:r>
      <w:r w:rsidR="00D11FF4" w:rsidRPr="00D11FF4">
        <w:rPr>
          <w:rFonts w:ascii="Candara" w:hAnsi="Candara"/>
          <w:sz w:val="36"/>
          <w:szCs w:val="36"/>
        </w:rPr>
        <w:t>TIMELINE</w:t>
      </w:r>
    </w:p>
    <w:p w:rsidR="00E62073" w:rsidRPr="00E62073" w:rsidRDefault="00E62073" w:rsidP="00E62073">
      <w:pPr>
        <w:rPr>
          <w:rFonts w:ascii="Candara" w:hAnsi="Candara"/>
          <w:sz w:val="36"/>
          <w:szCs w:val="36"/>
        </w:rPr>
      </w:pPr>
      <w:bookmarkStart w:id="0" w:name="_GoBack"/>
      <w:bookmarkEnd w:id="0"/>
    </w:p>
    <w:p w:rsidR="00E62073" w:rsidRPr="00E62073" w:rsidRDefault="00E62073" w:rsidP="00E62073">
      <w:pPr>
        <w:rPr>
          <w:rFonts w:ascii="Candara" w:hAnsi="Candara"/>
          <w:sz w:val="36"/>
          <w:szCs w:val="36"/>
        </w:rPr>
      </w:pPr>
    </w:p>
    <w:p w:rsidR="00E62073" w:rsidRPr="00E62073" w:rsidRDefault="00E62073" w:rsidP="00E62073">
      <w:pPr>
        <w:rPr>
          <w:rFonts w:ascii="Candara" w:hAnsi="Candara"/>
          <w:sz w:val="36"/>
          <w:szCs w:val="36"/>
        </w:rPr>
      </w:pPr>
      <w:r>
        <w:rPr>
          <w:noProof/>
          <w:lang w:eastAsia="fr-FR"/>
        </w:rPr>
        <w:drawing>
          <wp:anchor distT="0" distB="0" distL="114300" distR="114300" simplePos="0" relativeHeight="251743232" behindDoc="1" locked="0" layoutInCell="1" allowOverlap="1" wp14:anchorId="396230E1" wp14:editId="06F9FDAF">
            <wp:simplePos x="0" y="0"/>
            <wp:positionH relativeFrom="column">
              <wp:posOffset>2809875</wp:posOffset>
            </wp:positionH>
            <wp:positionV relativeFrom="paragraph">
              <wp:posOffset>128905</wp:posOffset>
            </wp:positionV>
            <wp:extent cx="123825" cy="104775"/>
            <wp:effectExtent l="0" t="0" r="9525" b="9525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47" t="21053" r="19048" b="21051"/>
                    <a:stretch/>
                  </pic:blipFill>
                  <pic:spPr bwMode="auto">
                    <a:xfrm>
                      <a:off x="0" y="0"/>
                      <a:ext cx="123825" cy="104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15EE" w:rsidRPr="00E6207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51C59A49" wp14:editId="24BCC8CC">
                <wp:simplePos x="0" y="0"/>
                <wp:positionH relativeFrom="column">
                  <wp:posOffset>2133600</wp:posOffset>
                </wp:positionH>
                <wp:positionV relativeFrom="paragraph">
                  <wp:posOffset>14605</wp:posOffset>
                </wp:positionV>
                <wp:extent cx="619125" cy="266700"/>
                <wp:effectExtent l="57150" t="19050" r="9525" b="95250"/>
                <wp:wrapNone/>
                <wp:docPr id="14" name="Pentagon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66700"/>
                        </a:xfrm>
                        <a:prstGeom prst="homePlate">
                          <a:avLst/>
                        </a:prstGeom>
                        <a:solidFill>
                          <a:srgbClr val="4BACC6">
                            <a:lumMod val="75000"/>
                          </a:srgbClr>
                        </a:soli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E62073" w:rsidRPr="00E62073" w:rsidRDefault="00E62073" w:rsidP="00E62073">
                            <w:pPr>
                              <w:rPr>
                                <w:rFonts w:ascii="Agency FB" w:hAnsi="Agency FB"/>
                                <w:b/>
                                <w:color w:val="FFFFFF" w:themeColor="background1"/>
                              </w:rPr>
                            </w:pPr>
                            <w:r w:rsidRPr="00E62073">
                              <w:rPr>
                                <w:rFonts w:ascii="Agency FB" w:hAnsi="Agency FB"/>
                                <w:b/>
                                <w:color w:val="FFFFFF" w:themeColor="background1"/>
                              </w:rPr>
                              <w:t>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59A49" id="Pentagone 14" o:spid="_x0000_s1033" type="#_x0000_t15" style="position:absolute;margin-left:168pt;margin-top:1.15pt;width:48.75pt;height:21pt;z-index:-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" adj="16948" fillcolor="#31859c" strokecolor="#4a7ebb">
                <v:shadow on="t" color="black" opacity="22937f" origin=",.5" offset="0,.63889mm"/>
                <v:textbox>
                  <w:txbxContent>
                    <w:p w:rsidR="00E62073" w:rsidRPr="00E62073" w:rsidRDefault="00E62073" w:rsidP="00E62073">
                      <w:pPr>
                        <w:rPr>
                          <w:rFonts w:ascii="Agency FB" w:hAnsi="Agency FB"/>
                          <w:b/>
                          <w:color w:val="FFFFFF" w:themeColor="background1"/>
                        </w:rPr>
                      </w:pPr>
                      <w:r w:rsidRPr="00E62073">
                        <w:rPr>
                          <w:rFonts w:ascii="Agency FB" w:hAnsi="Agency FB"/>
                          <w:b/>
                          <w:color w:val="FFFFFF" w:themeColor="background1"/>
                        </w:rPr>
                        <w:t>2016</w:t>
                      </w:r>
                    </w:p>
                  </w:txbxContent>
                </v:textbox>
              </v:shape>
            </w:pict>
          </mc:Fallback>
        </mc:AlternateContent>
      </w:r>
    </w:p>
    <w:p w:rsidR="00D11FF4" w:rsidRPr="00E62073" w:rsidRDefault="009A15EE" w:rsidP="00E62073">
      <w:pPr>
        <w:rPr>
          <w:rFonts w:ascii="Candara" w:hAnsi="Candara"/>
          <w:sz w:val="36"/>
          <w:szCs w:val="36"/>
        </w:rPr>
      </w:pPr>
      <w:r>
        <w:rPr>
          <w:noProof/>
          <w:lang w:eastAsia="fr-FR"/>
        </w:rPr>
        <w:drawing>
          <wp:anchor distT="0" distB="0" distL="114300" distR="114300" simplePos="0" relativeHeight="251764736" behindDoc="1" locked="0" layoutInCell="1" allowOverlap="1" wp14:anchorId="3CF8A0A9" wp14:editId="293846B7">
            <wp:simplePos x="0" y="0"/>
            <wp:positionH relativeFrom="column">
              <wp:posOffset>5329438</wp:posOffset>
            </wp:positionH>
            <wp:positionV relativeFrom="paragraph">
              <wp:posOffset>6158355</wp:posOffset>
            </wp:positionV>
            <wp:extent cx="699971" cy="481947"/>
            <wp:effectExtent l="38100" t="57150" r="43180" b="52070"/>
            <wp:wrapNone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463337">
                      <a:off x="0" y="0"/>
                      <a:ext cx="710319" cy="4890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763712" behindDoc="1" locked="0" layoutInCell="1" allowOverlap="1" wp14:anchorId="6BA24BA9" wp14:editId="4C3D8077">
            <wp:simplePos x="0" y="0"/>
            <wp:positionH relativeFrom="margin">
              <wp:posOffset>4270375</wp:posOffset>
            </wp:positionH>
            <wp:positionV relativeFrom="paragraph">
              <wp:posOffset>6028055</wp:posOffset>
            </wp:positionV>
            <wp:extent cx="828675" cy="768771"/>
            <wp:effectExtent l="323850" t="323850" r="314325" b="317500"/>
            <wp:wrapNone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768771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42858A94" wp14:editId="18223333">
                <wp:simplePos x="0" y="0"/>
                <wp:positionH relativeFrom="page">
                  <wp:posOffset>180975</wp:posOffset>
                </wp:positionH>
                <wp:positionV relativeFrom="paragraph">
                  <wp:posOffset>5879465</wp:posOffset>
                </wp:positionV>
                <wp:extent cx="7200900" cy="962025"/>
                <wp:effectExtent l="0" t="0" r="0" b="9525"/>
                <wp:wrapNone/>
                <wp:docPr id="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0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848" w:rsidRPr="00623848" w:rsidRDefault="00623848" w:rsidP="00623848">
                            <w:pPr>
                              <w:rPr>
                                <w:rFonts w:ascii="Arial" w:hAnsi="Arial"/>
                                <w:b/>
                                <w:color w:val="F79646"/>
                                <w:sz w:val="36"/>
                                <w:szCs w:val="36"/>
                              </w:rPr>
                            </w:pPr>
                            <w:r w:rsidRPr="00623848">
                              <w:rPr>
                                <w:rFonts w:ascii="Arial" w:hAnsi="Arial"/>
                                <w:b/>
                                <w:color w:val="F79646"/>
                                <w:sz w:val="36"/>
                                <w:szCs w:val="36"/>
                              </w:rPr>
                              <w:t>CENTRES D’INTERETS</w:t>
                            </w:r>
                          </w:p>
                          <w:p w:rsidR="00142597" w:rsidRDefault="00142597" w:rsidP="00621989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t>Sport :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82D40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Skateboard,</w:t>
                            </w:r>
                            <w:r w:rsidR="00094621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Snowboard,</w:t>
                            </w:r>
                            <w:r w:rsidR="00782D40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Canyoning,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VTT, Randonnée</w:t>
                            </w:r>
                            <w:r w:rsidR="00BB337E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142597" w:rsidRDefault="00142597" w:rsidP="00621989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Voyage : </w:t>
                            </w:r>
                            <w:r w:rsidR="00094621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Scandinavie,</w:t>
                            </w:r>
                          </w:p>
                          <w:p w:rsidR="00BB337E" w:rsidRDefault="00650001" w:rsidP="00621989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Sciences</w:t>
                            </w:r>
                          </w:p>
                          <w:p w:rsidR="000D236B" w:rsidRPr="009A15EE" w:rsidRDefault="000D236B" w:rsidP="00621989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Musique</w:t>
                            </w:r>
                          </w:p>
                          <w:p w:rsidR="00623848" w:rsidRDefault="00623848" w:rsidP="00623848">
                            <w:pPr>
                              <w:rPr>
                                <w:b/>
                                <w:color w:val="000000"/>
                                <w:sz w:val="36"/>
                                <w:szCs w:val="36"/>
                              </w:rPr>
                            </w:pPr>
                          </w:p>
                          <w:p w:rsidR="00623848" w:rsidRPr="00B30887" w:rsidRDefault="00623848" w:rsidP="00623848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58A94" id="Text Box 16" o:spid="_x0000_s1034" type="#_x0000_t202" style="position:absolute;margin-left:14.25pt;margin-top:462.95pt;width:567pt;height:75.75pt;z-index:-25158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" stroked="f">
                <v:textbox>
                  <w:txbxContent>
                    <w:p w:rsidR="00623848" w:rsidRPr="00623848" w:rsidRDefault="00623848" w:rsidP="00623848">
                      <w:pPr>
                        <w:rPr>
                          <w:rFonts w:ascii="Arial" w:hAnsi="Arial"/>
                          <w:b/>
                          <w:color w:val="F79646"/>
                          <w:sz w:val="36"/>
                          <w:szCs w:val="36"/>
                        </w:rPr>
                      </w:pPr>
                      <w:r w:rsidRPr="00623848">
                        <w:rPr>
                          <w:rFonts w:ascii="Arial" w:hAnsi="Arial"/>
                          <w:b/>
                          <w:color w:val="F79646"/>
                          <w:sz w:val="36"/>
                          <w:szCs w:val="36"/>
                        </w:rPr>
                        <w:t>CENTRES D’INTERETS</w:t>
                      </w:r>
                    </w:p>
                    <w:p w:rsidR="00142597" w:rsidRDefault="00142597" w:rsidP="00621989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lang w:eastAsia="fr-FR"/>
                        </w:rPr>
                        <w:t>Sport :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782D40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Skateboard,</w:t>
                      </w:r>
                      <w:r w:rsidR="00094621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Snowboard,</w:t>
                      </w:r>
                      <w:r w:rsidR="00782D40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Canyoning, </w:t>
                      </w: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VTT, Randonnée</w:t>
                      </w:r>
                      <w:r w:rsidR="00BB337E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142597" w:rsidRDefault="00142597" w:rsidP="00621989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Voyage : </w:t>
                      </w:r>
                      <w:r w:rsidR="00094621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Scandinavie,</w:t>
                      </w:r>
                    </w:p>
                    <w:p w:rsidR="00BB337E" w:rsidRDefault="00650001" w:rsidP="00621989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Sciences</w:t>
                      </w:r>
                    </w:p>
                    <w:p w:rsidR="000D236B" w:rsidRPr="009A15EE" w:rsidRDefault="000D236B" w:rsidP="00621989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Musique</w:t>
                      </w:r>
                    </w:p>
                    <w:p w:rsidR="00623848" w:rsidRDefault="00623848" w:rsidP="00623848">
                      <w:pPr>
                        <w:rPr>
                          <w:b/>
                          <w:color w:val="000000"/>
                          <w:sz w:val="36"/>
                          <w:szCs w:val="36"/>
                        </w:rPr>
                      </w:pPr>
                    </w:p>
                    <w:p w:rsidR="00623848" w:rsidRPr="00B30887" w:rsidRDefault="00623848" w:rsidP="00623848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60A5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5898515</wp:posOffset>
                </wp:positionV>
                <wp:extent cx="0" cy="876300"/>
                <wp:effectExtent l="57150" t="19050" r="76200" b="95250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153F8176" id="Connecteur droit 32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25pt,464.45pt" to="-23.25pt,5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" strokecolor="#e36c0a [2409]" strokeweight="2pt">
                <v:shadow on="t" color="black" opacity="24903f" origin=",.5" offset="0,.55556mm"/>
              </v:line>
            </w:pict>
          </mc:Fallback>
        </mc:AlternateContent>
      </w:r>
      <w:r w:rsidR="00760A5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3688714</wp:posOffset>
                </wp:positionV>
                <wp:extent cx="9525" cy="1976755"/>
                <wp:effectExtent l="57150" t="19050" r="66675" b="80645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76755"/>
                        </a:xfrm>
                        <a:prstGeom prst="line">
                          <a:avLst/>
                        </a:prstGeom>
                        <a:ln>
                          <a:solidFill>
                            <a:srgbClr val="80008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29EF7FBA" id="Connecteur droit 31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25pt,290.45pt" to="-22.5pt,4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" strokecolor="purple" strokeweight="2pt">
                <v:shadow on="t" color="black" opacity="24903f" origin=",.5" offset="0,.55556mm"/>
              </v:line>
            </w:pict>
          </mc:Fallback>
        </mc:AlternateContent>
      </w:r>
      <w:r w:rsidR="006C4E8B" w:rsidRPr="00E6207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86D1316" wp14:editId="1B821633">
                <wp:simplePos x="0" y="0"/>
                <wp:positionH relativeFrom="column">
                  <wp:posOffset>2134235</wp:posOffset>
                </wp:positionH>
                <wp:positionV relativeFrom="paragraph">
                  <wp:posOffset>133350</wp:posOffset>
                </wp:positionV>
                <wp:extent cx="619125" cy="266700"/>
                <wp:effectExtent l="57150" t="19050" r="9525" b="95250"/>
                <wp:wrapNone/>
                <wp:docPr id="21" name="Pentago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66700"/>
                        </a:xfrm>
                        <a:prstGeom prst="homePlate">
                          <a:avLst/>
                        </a:prstGeom>
                        <a:solidFill>
                          <a:srgbClr val="4BACC6">
                            <a:lumMod val="75000"/>
                          </a:srgbClr>
                        </a:soli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010AF6" w:rsidRPr="00E62073" w:rsidRDefault="00010AF6" w:rsidP="00010AF6">
                            <w:pPr>
                              <w:rPr>
                                <w:rFonts w:ascii="Agency FB" w:hAnsi="Agency FB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color w:val="FFFFFF" w:themeColor="background1"/>
                              </w:rPr>
                              <w:t>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D1316" id="Pentagone 21" o:spid="_x0000_s1035" type="#_x0000_t15" style="position:absolute;margin-left:168.05pt;margin-top:10.5pt;width:48.75pt;height:21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" adj="16948" fillcolor="#31859c" strokecolor="#4a7ebb">
                <v:shadow on="t" color="black" opacity="22937f" origin=",.5" offset="0,.63889mm"/>
                <v:textbox>
                  <w:txbxContent>
                    <w:p w:rsidR="00010AF6" w:rsidRPr="00E62073" w:rsidRDefault="00010AF6" w:rsidP="00010AF6">
                      <w:pPr>
                        <w:rPr>
                          <w:rFonts w:ascii="Agency FB" w:hAnsi="Agency FB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Agency FB" w:hAnsi="Agency FB"/>
                          <w:b/>
                          <w:color w:val="FFFFFF" w:themeColor="background1"/>
                        </w:rPr>
                        <w:t>2015</w:t>
                      </w:r>
                    </w:p>
                  </w:txbxContent>
                </v:textbox>
              </v:shape>
            </w:pict>
          </mc:Fallback>
        </mc:AlternateContent>
      </w:r>
      <w:r w:rsidR="00010AF6">
        <w:rPr>
          <w:rFonts w:ascii="Candara" w:hAnsi="Candara"/>
          <w:noProof/>
          <w:sz w:val="36"/>
          <w:szCs w:val="36"/>
          <w:lang w:eastAsia="fr-FR"/>
        </w:rPr>
        <w:drawing>
          <wp:anchor distT="0" distB="0" distL="114300" distR="114300" simplePos="0" relativeHeight="251758592" behindDoc="1" locked="0" layoutInCell="1" allowOverlap="1" wp14:anchorId="1B1F93B1" wp14:editId="2571ADF7">
            <wp:simplePos x="0" y="0"/>
            <wp:positionH relativeFrom="column">
              <wp:posOffset>2813685</wp:posOffset>
            </wp:positionH>
            <wp:positionV relativeFrom="paragraph">
              <wp:posOffset>3107690</wp:posOffset>
            </wp:positionV>
            <wp:extent cx="121920" cy="103505"/>
            <wp:effectExtent l="0" t="0" r="0" b="0"/>
            <wp:wrapNone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03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0AF6" w:rsidRPr="00E6207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C942A3B" wp14:editId="6B2507BA">
                <wp:simplePos x="0" y="0"/>
                <wp:positionH relativeFrom="column">
                  <wp:posOffset>2153285</wp:posOffset>
                </wp:positionH>
                <wp:positionV relativeFrom="paragraph">
                  <wp:posOffset>523875</wp:posOffset>
                </wp:positionV>
                <wp:extent cx="619125" cy="266700"/>
                <wp:effectExtent l="57150" t="19050" r="9525" b="95250"/>
                <wp:wrapNone/>
                <wp:docPr id="22" name="Pentago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66700"/>
                        </a:xfrm>
                        <a:prstGeom prst="homePlate">
                          <a:avLst/>
                        </a:prstGeom>
                        <a:solidFill>
                          <a:srgbClr val="4BACC6">
                            <a:lumMod val="75000"/>
                          </a:srgbClr>
                        </a:soli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010AF6" w:rsidRPr="00E62073" w:rsidRDefault="00010AF6" w:rsidP="00010AF6">
                            <w:pPr>
                              <w:rPr>
                                <w:rFonts w:ascii="Agency FB" w:hAnsi="Agency FB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color w:val="FFFFFF" w:themeColor="background1"/>
                              </w:rPr>
                              <w:t>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42A3B" id="Pentagone 22" o:spid="_x0000_s1036" type="#_x0000_t15" style="position:absolute;margin-left:169.55pt;margin-top:41.25pt;width:48.75pt;height:2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" adj="16948" fillcolor="#31859c" strokecolor="#4a7ebb">
                <v:shadow on="t" color="black" opacity="22937f" origin=",.5" offset="0,.63889mm"/>
                <v:textbox>
                  <w:txbxContent>
                    <w:p w:rsidR="00010AF6" w:rsidRPr="00E62073" w:rsidRDefault="00010AF6" w:rsidP="00010AF6">
                      <w:pPr>
                        <w:rPr>
                          <w:rFonts w:ascii="Agency FB" w:hAnsi="Agency FB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Agency FB" w:hAnsi="Agency FB"/>
                          <w:b/>
                          <w:color w:val="FFFFFF" w:themeColor="background1"/>
                        </w:rPr>
                        <w:t>2014</w:t>
                      </w:r>
                    </w:p>
                  </w:txbxContent>
                </v:textbox>
              </v:shape>
            </w:pict>
          </mc:Fallback>
        </mc:AlternateContent>
      </w:r>
      <w:r w:rsidR="00010AF6" w:rsidRPr="00E6207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6A652CD" wp14:editId="35C32910">
                <wp:simplePos x="0" y="0"/>
                <wp:positionH relativeFrom="column">
                  <wp:posOffset>2152650</wp:posOffset>
                </wp:positionH>
                <wp:positionV relativeFrom="paragraph">
                  <wp:posOffset>1231265</wp:posOffset>
                </wp:positionV>
                <wp:extent cx="619125" cy="266700"/>
                <wp:effectExtent l="57150" t="19050" r="9525" b="95250"/>
                <wp:wrapNone/>
                <wp:docPr id="23" name="Pentagon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66700"/>
                        </a:xfrm>
                        <a:prstGeom prst="homePlate">
                          <a:avLst/>
                        </a:prstGeom>
                        <a:solidFill>
                          <a:srgbClr val="4BACC6">
                            <a:lumMod val="75000"/>
                          </a:srgbClr>
                        </a:soli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010AF6" w:rsidRPr="00E62073" w:rsidRDefault="00010AF6" w:rsidP="00010AF6">
                            <w:pPr>
                              <w:rPr>
                                <w:rFonts w:ascii="Agency FB" w:hAnsi="Agency FB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color w:val="FFFFFF" w:themeColor="background1"/>
                              </w:rPr>
                              <w:t>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652CD" id="Pentagone 23" o:spid="_x0000_s1037" type="#_x0000_t15" style="position:absolute;margin-left:169.5pt;margin-top:96.95pt;width:48.75pt;height:2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" adj="16948" fillcolor="#31859c" strokecolor="#4a7ebb">
                <v:shadow on="t" color="black" opacity="22937f" origin=",.5" offset="0,.63889mm"/>
                <v:textbox>
                  <w:txbxContent>
                    <w:p w:rsidR="00010AF6" w:rsidRPr="00E62073" w:rsidRDefault="00010AF6" w:rsidP="00010AF6">
                      <w:pPr>
                        <w:rPr>
                          <w:rFonts w:ascii="Agency FB" w:hAnsi="Agency FB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Agency FB" w:hAnsi="Agency FB"/>
                          <w:b/>
                          <w:color w:val="FFFFFF" w:themeColor="background1"/>
                        </w:rPr>
                        <w:t>2013</w:t>
                      </w:r>
                    </w:p>
                  </w:txbxContent>
                </v:textbox>
              </v:shape>
            </w:pict>
          </mc:Fallback>
        </mc:AlternateContent>
      </w:r>
      <w:r w:rsidR="00010AF6" w:rsidRPr="00E6207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6916890" wp14:editId="43655506">
                <wp:simplePos x="0" y="0"/>
                <wp:positionH relativeFrom="column">
                  <wp:posOffset>2143125</wp:posOffset>
                </wp:positionH>
                <wp:positionV relativeFrom="paragraph">
                  <wp:posOffset>3002915</wp:posOffset>
                </wp:positionV>
                <wp:extent cx="619125" cy="266700"/>
                <wp:effectExtent l="57150" t="19050" r="9525" b="95250"/>
                <wp:wrapNone/>
                <wp:docPr id="24" name="Pentagon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66700"/>
                        </a:xfrm>
                        <a:prstGeom prst="homePlate">
                          <a:avLst/>
                        </a:prstGeom>
                        <a:solidFill>
                          <a:srgbClr val="4BACC6">
                            <a:lumMod val="75000"/>
                          </a:srgbClr>
                        </a:soli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010AF6" w:rsidRPr="00E62073" w:rsidRDefault="00010AF6" w:rsidP="00010AF6">
                            <w:pPr>
                              <w:rPr>
                                <w:rFonts w:ascii="Agency FB" w:hAnsi="Agency FB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color w:val="FFFFFF" w:themeColor="background1"/>
                              </w:rPr>
                              <w:t>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16890" id="Pentagone 24" o:spid="_x0000_s1038" type="#_x0000_t15" style="position:absolute;margin-left:168.75pt;margin-top:236.45pt;width:48.75pt;height:21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" adj="16948" fillcolor="#31859c" strokecolor="#4a7ebb">
                <v:shadow on="t" color="black" opacity="22937f" origin=",.5" offset="0,.63889mm"/>
                <v:textbox>
                  <w:txbxContent>
                    <w:p w:rsidR="00010AF6" w:rsidRPr="00E62073" w:rsidRDefault="00010AF6" w:rsidP="00010AF6">
                      <w:pPr>
                        <w:rPr>
                          <w:rFonts w:ascii="Agency FB" w:hAnsi="Agency FB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Agency FB" w:hAnsi="Agency FB"/>
                          <w:b/>
                          <w:color w:val="FFFFFF" w:themeColor="background1"/>
                        </w:rPr>
                        <w:t>2011</w:t>
                      </w:r>
                    </w:p>
                  </w:txbxContent>
                </v:textbox>
              </v:shape>
            </w:pict>
          </mc:Fallback>
        </mc:AlternateContent>
      </w:r>
      <w:r w:rsidR="00010AF6" w:rsidRPr="00E6207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607AF7D" wp14:editId="1FE44E51">
                <wp:simplePos x="0" y="0"/>
                <wp:positionH relativeFrom="column">
                  <wp:posOffset>2152650</wp:posOffset>
                </wp:positionH>
                <wp:positionV relativeFrom="paragraph">
                  <wp:posOffset>2393315</wp:posOffset>
                </wp:positionV>
                <wp:extent cx="619125" cy="266700"/>
                <wp:effectExtent l="57150" t="19050" r="85725" b="104775"/>
                <wp:wrapNone/>
                <wp:docPr id="25" name="Pentago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66700"/>
                        </a:xfrm>
                        <a:prstGeom prst="homePlate">
                          <a:avLst/>
                        </a:prstGeom>
                        <a:solidFill>
                          <a:srgbClr val="4BACC6">
                            <a:lumMod val="75000"/>
                          </a:srgbClr>
                        </a:soli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010AF6" w:rsidRPr="00E62073" w:rsidRDefault="00010AF6" w:rsidP="00010AF6">
                            <w:pPr>
                              <w:rPr>
                                <w:rFonts w:ascii="Agency FB" w:hAnsi="Agency FB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color w:val="FFFFFF" w:themeColor="background1"/>
                              </w:rPr>
                              <w:t>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7AF7D" id="Pentagone 25" o:spid="_x0000_s1039" type="#_x0000_t15" style="position:absolute;margin-left:169.5pt;margin-top:188.45pt;width:48.75pt;height:21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" adj="16948" fillcolor="#31859c" strokecolor="#4a7ebb">
                <v:shadow on="t" color="black" opacity="22937f" origin=",.5" offset="0,.63889mm"/>
                <v:textbox>
                  <w:txbxContent>
                    <w:p w:rsidR="00010AF6" w:rsidRPr="00E62073" w:rsidRDefault="00010AF6" w:rsidP="00010AF6">
                      <w:pPr>
                        <w:rPr>
                          <w:rFonts w:ascii="Agency FB" w:hAnsi="Agency FB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Agency FB" w:hAnsi="Agency FB"/>
                          <w:b/>
                          <w:color w:val="FFFFFF" w:themeColor="background1"/>
                        </w:rPr>
                        <w:t>2012</w:t>
                      </w:r>
                    </w:p>
                  </w:txbxContent>
                </v:textbox>
              </v:shape>
            </w:pict>
          </mc:Fallback>
        </mc:AlternateContent>
      </w:r>
      <w:r w:rsidR="00010AF6">
        <w:rPr>
          <w:rFonts w:ascii="Candara" w:hAnsi="Candara"/>
          <w:noProof/>
          <w:sz w:val="36"/>
          <w:szCs w:val="36"/>
          <w:lang w:eastAsia="fr-FR"/>
        </w:rPr>
        <w:drawing>
          <wp:anchor distT="0" distB="0" distL="114300" distR="114300" simplePos="0" relativeHeight="251747328" behindDoc="1" locked="0" layoutInCell="1" allowOverlap="1" wp14:anchorId="149D2F4D" wp14:editId="6D2C6773">
            <wp:simplePos x="0" y="0"/>
            <wp:positionH relativeFrom="column">
              <wp:posOffset>2811780</wp:posOffset>
            </wp:positionH>
            <wp:positionV relativeFrom="paragraph">
              <wp:posOffset>2479040</wp:posOffset>
            </wp:positionV>
            <wp:extent cx="121920" cy="103505"/>
            <wp:effectExtent l="0" t="0" r="0" b="0"/>
            <wp:wrapNone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03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0AF6">
        <w:rPr>
          <w:rFonts w:ascii="Candara" w:hAnsi="Candara"/>
          <w:noProof/>
          <w:sz w:val="36"/>
          <w:szCs w:val="36"/>
          <w:lang w:eastAsia="fr-FR"/>
        </w:rPr>
        <w:drawing>
          <wp:anchor distT="0" distB="0" distL="114300" distR="114300" simplePos="0" relativeHeight="251746304" behindDoc="1" locked="0" layoutInCell="1" allowOverlap="1" wp14:anchorId="5B8995BF" wp14:editId="48429AAD">
            <wp:simplePos x="0" y="0"/>
            <wp:positionH relativeFrom="column">
              <wp:posOffset>2811780</wp:posOffset>
            </wp:positionH>
            <wp:positionV relativeFrom="paragraph">
              <wp:posOffset>1326515</wp:posOffset>
            </wp:positionV>
            <wp:extent cx="121920" cy="103505"/>
            <wp:effectExtent l="0" t="0" r="0" b="0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03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2073">
        <w:rPr>
          <w:rFonts w:ascii="Candara" w:hAnsi="Candara"/>
          <w:noProof/>
          <w:sz w:val="36"/>
          <w:szCs w:val="36"/>
          <w:lang w:eastAsia="fr-FR"/>
        </w:rPr>
        <w:drawing>
          <wp:anchor distT="0" distB="0" distL="114300" distR="114300" simplePos="0" relativeHeight="251745280" behindDoc="1" locked="0" layoutInCell="1" allowOverlap="1" wp14:anchorId="3E34B3F7" wp14:editId="06E8F1C3">
            <wp:simplePos x="0" y="0"/>
            <wp:positionH relativeFrom="column">
              <wp:posOffset>2809875</wp:posOffset>
            </wp:positionH>
            <wp:positionV relativeFrom="paragraph">
              <wp:posOffset>612140</wp:posOffset>
            </wp:positionV>
            <wp:extent cx="121920" cy="103505"/>
            <wp:effectExtent l="0" t="0" r="0" b="0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03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2073">
        <w:rPr>
          <w:rFonts w:ascii="Candara" w:hAnsi="Candara"/>
          <w:noProof/>
          <w:sz w:val="36"/>
          <w:szCs w:val="36"/>
          <w:lang w:eastAsia="fr-FR"/>
        </w:rPr>
        <w:drawing>
          <wp:anchor distT="0" distB="0" distL="114300" distR="114300" simplePos="0" relativeHeight="251744256" behindDoc="1" locked="0" layoutInCell="1" allowOverlap="1" wp14:anchorId="318F6FF3" wp14:editId="66C69A43">
            <wp:simplePos x="0" y="0"/>
            <wp:positionH relativeFrom="column">
              <wp:posOffset>2811780</wp:posOffset>
            </wp:positionH>
            <wp:positionV relativeFrom="paragraph">
              <wp:posOffset>231140</wp:posOffset>
            </wp:positionV>
            <wp:extent cx="121920" cy="103505"/>
            <wp:effectExtent l="0" t="0" r="0" b="0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03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11FF4" w:rsidRPr="00E62073" w:rsidSect="009208D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1B32" w:rsidRDefault="006C1B32" w:rsidP="00A70072">
      <w:r>
        <w:separator/>
      </w:r>
    </w:p>
  </w:endnote>
  <w:endnote w:type="continuationSeparator" w:id="0">
    <w:p w:rsidR="006C1B32" w:rsidRDefault="006C1B32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1B32" w:rsidRDefault="006C1B32" w:rsidP="00A70072">
      <w:r>
        <w:separator/>
      </w:r>
    </w:p>
  </w:footnote>
  <w:footnote w:type="continuationSeparator" w:id="0">
    <w:p w:rsidR="006C1B32" w:rsidRDefault="006C1B32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B66639"/>
    <w:multiLevelType w:val="hybridMultilevel"/>
    <w:tmpl w:val="C4B85B66"/>
    <w:lvl w:ilvl="0" w:tplc="7A3AA5D0">
      <w:start w:val="5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330CC5"/>
    <w:multiLevelType w:val="hybridMultilevel"/>
    <w:tmpl w:val="4D529442"/>
    <w:lvl w:ilvl="0" w:tplc="3C6EDAA4">
      <w:start w:val="5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hideSpellingErrors/>
  <w:hideGrammaticalErrors/>
  <w:attachedTemplate r:id="rId1"/>
  <w:defaultTabStop w:val="708"/>
  <w:hyphenationZone w:val="425"/>
  <w:characterSpacingControl w:val="doNotCompress"/>
  <w:hdrShapeDefaults>
    <o:shapedefaults v:ext="edit" spidmax="2049">
      <o:colormru v:ext="edit" colors="#ff8000,#f79646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848"/>
    <w:rsid w:val="00010AF6"/>
    <w:rsid w:val="000614AC"/>
    <w:rsid w:val="00094621"/>
    <w:rsid w:val="000A5EBC"/>
    <w:rsid w:val="000A6FC0"/>
    <w:rsid w:val="000B1644"/>
    <w:rsid w:val="000D236B"/>
    <w:rsid w:val="000F3BB8"/>
    <w:rsid w:val="00112CE9"/>
    <w:rsid w:val="00120D14"/>
    <w:rsid w:val="00122AFB"/>
    <w:rsid w:val="00142597"/>
    <w:rsid w:val="001879A4"/>
    <w:rsid w:val="001A0C8B"/>
    <w:rsid w:val="001D04A4"/>
    <w:rsid w:val="001E4355"/>
    <w:rsid w:val="001F0D58"/>
    <w:rsid w:val="002E132A"/>
    <w:rsid w:val="002F4DE2"/>
    <w:rsid w:val="00306274"/>
    <w:rsid w:val="00310E21"/>
    <w:rsid w:val="00370E0A"/>
    <w:rsid w:val="003778BE"/>
    <w:rsid w:val="003C0E88"/>
    <w:rsid w:val="003D68E7"/>
    <w:rsid w:val="003D7355"/>
    <w:rsid w:val="00404AA4"/>
    <w:rsid w:val="004314E9"/>
    <w:rsid w:val="0044216C"/>
    <w:rsid w:val="0047681E"/>
    <w:rsid w:val="004835EE"/>
    <w:rsid w:val="004B5350"/>
    <w:rsid w:val="004B6791"/>
    <w:rsid w:val="004F25B4"/>
    <w:rsid w:val="004F2BFD"/>
    <w:rsid w:val="005403D4"/>
    <w:rsid w:val="005B7B02"/>
    <w:rsid w:val="00621989"/>
    <w:rsid w:val="00623848"/>
    <w:rsid w:val="00645806"/>
    <w:rsid w:val="00650001"/>
    <w:rsid w:val="0065355E"/>
    <w:rsid w:val="006C1B32"/>
    <w:rsid w:val="006C4E8B"/>
    <w:rsid w:val="006D5DD6"/>
    <w:rsid w:val="00760A51"/>
    <w:rsid w:val="00782D40"/>
    <w:rsid w:val="00784EFA"/>
    <w:rsid w:val="007B3AE8"/>
    <w:rsid w:val="00833776"/>
    <w:rsid w:val="0087426A"/>
    <w:rsid w:val="00883E8D"/>
    <w:rsid w:val="008B7188"/>
    <w:rsid w:val="008B7D10"/>
    <w:rsid w:val="0090704A"/>
    <w:rsid w:val="009208D6"/>
    <w:rsid w:val="00942A2D"/>
    <w:rsid w:val="009A15EE"/>
    <w:rsid w:val="009D2A4F"/>
    <w:rsid w:val="009F5CE7"/>
    <w:rsid w:val="00A174A7"/>
    <w:rsid w:val="00A70072"/>
    <w:rsid w:val="00AD3A5C"/>
    <w:rsid w:val="00B07E9F"/>
    <w:rsid w:val="00B30887"/>
    <w:rsid w:val="00B476C7"/>
    <w:rsid w:val="00B85351"/>
    <w:rsid w:val="00BB337E"/>
    <w:rsid w:val="00BD4E60"/>
    <w:rsid w:val="00BE6BB7"/>
    <w:rsid w:val="00BF62AA"/>
    <w:rsid w:val="00C42794"/>
    <w:rsid w:val="00C813FF"/>
    <w:rsid w:val="00C817D4"/>
    <w:rsid w:val="00D05C4F"/>
    <w:rsid w:val="00D11FF4"/>
    <w:rsid w:val="00D44BC9"/>
    <w:rsid w:val="00D860E1"/>
    <w:rsid w:val="00E360F9"/>
    <w:rsid w:val="00E5456A"/>
    <w:rsid w:val="00E62073"/>
    <w:rsid w:val="00E75AE1"/>
    <w:rsid w:val="00EA2CF0"/>
    <w:rsid w:val="00EC7F93"/>
    <w:rsid w:val="00F15C60"/>
    <w:rsid w:val="00F411F6"/>
    <w:rsid w:val="00F5410B"/>
    <w:rsid w:val="00F721A0"/>
    <w:rsid w:val="00F739EC"/>
    <w:rsid w:val="00F8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f8000,#f79646"/>
    </o:shapedefaults>
    <o:shapelayout v:ext="edit">
      <o:idmap v:ext="edit" data="1"/>
    </o:shapelayout>
  </w:shapeDefaults>
  <w:decimalSymbol w:val=","/>
  <w:listSeparator w:val=";"/>
  <w15:docId w15:val="{7E79A9F2-6905-4134-99B5-2BB2F7C6E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5B4"/>
    <w:rPr>
      <w:sz w:val="24"/>
      <w:szCs w:val="24"/>
      <w:lang w:eastAsia="es-E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4F25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A70072"/>
  </w:style>
  <w:style w:type="paragraph" w:styleId="Pieddepage">
    <w:name w:val="footer"/>
    <w:basedOn w:val="Normal"/>
    <w:link w:val="Pieddepag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72"/>
  </w:style>
  <w:style w:type="character" w:styleId="Lienhypertexte">
    <w:name w:val="Hyperlink"/>
    <w:basedOn w:val="Policepardfaut"/>
    <w:uiPriority w:val="99"/>
    <w:unhideWhenUsed/>
    <w:rsid w:val="005403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9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image" Target="media/image1.gif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amp\www\modeles-de-cv\descargar\descargar-word\Formato17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2B029F-B46D-4153-B07E-0A33102CA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Formato17.dotx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</CharactersWithSpaces>
  <SharedDoc>false</SharedDoc>
  <HLinks>
    <vt:vector size="6" baseType="variant">
      <vt:variant>
        <vt:i4>51</vt:i4>
      </vt:variant>
      <vt:variant>
        <vt:i4>2086</vt:i4>
      </vt:variant>
      <vt:variant>
        <vt:i4>1025</vt:i4>
      </vt:variant>
      <vt:variant>
        <vt:i4>1</vt:i4>
      </vt:variant>
      <vt:variant>
        <vt:lpwstr>3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</dc:creator>
  <cp:lastModifiedBy>bizoufixe</cp:lastModifiedBy>
  <cp:revision>2</cp:revision>
  <dcterms:created xsi:type="dcterms:W3CDTF">2017-05-29T17:53:00Z</dcterms:created>
  <dcterms:modified xsi:type="dcterms:W3CDTF">2017-05-29T17:53:00Z</dcterms:modified>
</cp:coreProperties>
</file>